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9E0644" w14:textId="1AB777D6" w:rsidR="006A25C4" w:rsidRDefault="006F3CDE" w:rsidP="006F3CDE">
      <w:pPr>
        <w:jc w:val="center"/>
      </w:pPr>
      <w:r>
        <w:rPr>
          <w:noProof/>
        </w:rPr>
        <w:drawing>
          <wp:inline distT="0" distB="0" distL="0" distR="0" wp14:anchorId="59169FFA" wp14:editId="540412C2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34CED" w14:textId="77777777" w:rsidR="006A25C4" w:rsidRPr="00A20D4F" w:rsidRDefault="006A25C4" w:rsidP="006A25C4"/>
    <w:p w14:paraId="4B8AE69B" w14:textId="77777777" w:rsidR="006A25C4" w:rsidRPr="00A20D4F" w:rsidRDefault="006A25C4" w:rsidP="006A25C4"/>
    <w:p w14:paraId="2ABD9F3A" w14:textId="77777777" w:rsidR="006A25C4" w:rsidRPr="00A20D4F" w:rsidRDefault="006A25C4" w:rsidP="006A25C4"/>
    <w:p w14:paraId="47924285" w14:textId="77777777" w:rsidR="006A25C4" w:rsidRPr="00A20D4F" w:rsidRDefault="006A25C4" w:rsidP="006A25C4"/>
    <w:p w14:paraId="510EC8F9" w14:textId="77777777" w:rsidR="006A25C4" w:rsidRPr="00A20D4F" w:rsidRDefault="006A25C4" w:rsidP="006A25C4"/>
    <w:p w14:paraId="3F40DE6F" w14:textId="77777777" w:rsidR="006A25C4" w:rsidRPr="00A20D4F" w:rsidRDefault="006A25C4" w:rsidP="006A25C4"/>
    <w:p w14:paraId="36A22A55" w14:textId="77777777" w:rsidR="006A25C4" w:rsidRPr="00A20D4F" w:rsidRDefault="006A25C4" w:rsidP="006A25C4"/>
    <w:p w14:paraId="063EC8D6" w14:textId="77777777" w:rsidR="006A25C4" w:rsidRPr="00A20D4F" w:rsidRDefault="006A25C4" w:rsidP="006A25C4"/>
    <w:p w14:paraId="31AB77EF" w14:textId="77777777" w:rsidR="006A25C4" w:rsidRPr="00A20D4F" w:rsidRDefault="006A25C4" w:rsidP="006A25C4"/>
    <w:p w14:paraId="1A24DC86" w14:textId="77777777" w:rsidR="006A25C4" w:rsidRPr="00A20D4F" w:rsidRDefault="006A25C4" w:rsidP="006A25C4"/>
    <w:p w14:paraId="132CCC36" w14:textId="77777777" w:rsidR="006A25C4" w:rsidRPr="00A20D4F" w:rsidRDefault="006A25C4" w:rsidP="006A25C4"/>
    <w:p w14:paraId="38A2EAB1" w14:textId="77777777" w:rsidR="006A25C4" w:rsidRPr="00A20D4F" w:rsidRDefault="006A25C4" w:rsidP="006A25C4"/>
    <w:p w14:paraId="5D124F2E" w14:textId="77777777" w:rsidR="006A25C4" w:rsidRPr="00A20D4F" w:rsidRDefault="006A25C4" w:rsidP="006A25C4"/>
    <w:p w14:paraId="22749179" w14:textId="77777777" w:rsidR="006A25C4" w:rsidRPr="00A20D4F" w:rsidRDefault="006A25C4" w:rsidP="006A25C4"/>
    <w:p w14:paraId="6CFD88CD" w14:textId="77777777" w:rsidR="006A25C4" w:rsidRPr="00A20D4F" w:rsidRDefault="006A25C4" w:rsidP="006A25C4"/>
    <w:p w14:paraId="55760301" w14:textId="77777777" w:rsidR="006A25C4" w:rsidRPr="00A20D4F" w:rsidRDefault="006A25C4" w:rsidP="006A25C4"/>
    <w:p w14:paraId="2B5E11CF" w14:textId="77777777" w:rsidR="006A25C4" w:rsidRDefault="006A25C4" w:rsidP="006A25C4"/>
    <w:p w14:paraId="52DE00E0" w14:textId="77777777" w:rsidR="006A25C4" w:rsidRDefault="006A25C4" w:rsidP="006A25C4">
      <w:pPr>
        <w:tabs>
          <w:tab w:val="left" w:pos="4184"/>
        </w:tabs>
        <w:jc w:val="center"/>
        <w:rPr>
          <w:i/>
        </w:rPr>
      </w:pPr>
      <w:r>
        <w:rPr>
          <w:i/>
          <w:color w:val="0000FF"/>
        </w:rPr>
        <w:t>[A figura a cima serve de modelo para templates. Para clientes, alterar com a marca do cliente]</w:t>
      </w:r>
    </w:p>
    <w:p w14:paraId="29D46093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08D9E" wp14:editId="1C55CAE1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8A2F7618B6A043EE95EC6559294D30C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3AAF864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508D9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8A2F7618B6A043EE95EC6559294D30C2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23AAF864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389C104" w14:textId="77777777" w:rsidR="006A25C4" w:rsidRPr="00264EFB" w:rsidRDefault="006A25C4" w:rsidP="006A25C4"/>
    <w:p w14:paraId="66BE9995" w14:textId="77777777" w:rsidR="006A25C4" w:rsidRPr="00264EFB" w:rsidRDefault="006A25C4" w:rsidP="006A25C4"/>
    <w:p w14:paraId="3916CEE2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54E378" wp14:editId="2DA7423E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3D94C60" w14:textId="248E9729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</w:t>
                                </w:r>
                                <w:r w:rsidR="000D0988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1.0</w:t>
                                </w: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5253E8E6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781A9A37" w14:textId="77777777" w:rsidR="006A25C4" w:rsidRPr="0037364C" w:rsidRDefault="006A25C4" w:rsidP="006A25C4">
                            <w:pPr>
                              <w:pStyle w:val="TOC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4E378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3D94C60" w14:textId="248E9729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</w:t>
                          </w:r>
                          <w:r w:rsidR="000D0988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1.0</w:t>
                          </w: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5253E8E6" w14:textId="77777777"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781A9A37" w14:textId="77777777" w:rsidR="006A25C4" w:rsidRPr="0037364C" w:rsidRDefault="006A25C4" w:rsidP="006A25C4">
                      <w:pPr>
                        <w:pStyle w:val="TOC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0B8134" w14:textId="77777777" w:rsidR="006A25C4" w:rsidRPr="00264EFB" w:rsidRDefault="006A25C4" w:rsidP="006A25C4"/>
    <w:p w14:paraId="43687E35" w14:textId="77777777" w:rsidR="006A25C4" w:rsidRPr="00264EFB" w:rsidRDefault="006A25C4" w:rsidP="006A25C4"/>
    <w:p w14:paraId="1ABE9AB0" w14:textId="77777777" w:rsidR="006A25C4" w:rsidRPr="00264EFB" w:rsidRDefault="006A25C4" w:rsidP="006A25C4"/>
    <w:p w14:paraId="1D4106D7" w14:textId="77777777" w:rsidR="006A25C4" w:rsidRPr="00264EFB" w:rsidRDefault="006A25C4" w:rsidP="006A25C4"/>
    <w:p w14:paraId="62B022B8" w14:textId="77777777" w:rsidR="006A25C4" w:rsidRPr="00264EFB" w:rsidRDefault="006A25C4" w:rsidP="006A25C4"/>
    <w:p w14:paraId="1A30EB07" w14:textId="77777777" w:rsidR="006A25C4" w:rsidRPr="00264EFB" w:rsidRDefault="006A25C4" w:rsidP="006A25C4">
      <w:r>
        <w:tab/>
      </w:r>
    </w:p>
    <w:p w14:paraId="61B51A85" w14:textId="77777777" w:rsidR="006A25C4" w:rsidRPr="00264EFB" w:rsidRDefault="006A25C4" w:rsidP="006A25C4"/>
    <w:p w14:paraId="7BC75C3F" w14:textId="77777777" w:rsidR="006A25C4" w:rsidRPr="00264EFB" w:rsidRDefault="006A25C4" w:rsidP="006A25C4"/>
    <w:p w14:paraId="2A2AC75D" w14:textId="77777777" w:rsidR="006A25C4" w:rsidRPr="00264EFB" w:rsidRDefault="006A25C4" w:rsidP="006A25C4"/>
    <w:p w14:paraId="462EF29B" w14:textId="77777777" w:rsidR="006A25C4" w:rsidRPr="00264EFB" w:rsidRDefault="006A25C4" w:rsidP="006A25C4"/>
    <w:p w14:paraId="121E0A84" w14:textId="77777777" w:rsidR="006A25C4" w:rsidRPr="00264EFB" w:rsidRDefault="006A25C4" w:rsidP="006A25C4"/>
    <w:p w14:paraId="25861424" w14:textId="77777777" w:rsidR="006A25C4" w:rsidRPr="00264EFB" w:rsidRDefault="006A25C4" w:rsidP="006A25C4"/>
    <w:p w14:paraId="23BF66AC" w14:textId="77777777" w:rsidR="006A25C4" w:rsidRPr="00264EFB" w:rsidRDefault="006A25C4" w:rsidP="006A25C4"/>
    <w:p w14:paraId="00D293CE" w14:textId="77777777" w:rsidR="006A25C4" w:rsidRPr="00264EFB" w:rsidRDefault="006A25C4" w:rsidP="006A25C4"/>
    <w:p w14:paraId="297CE59B" w14:textId="77777777" w:rsidR="006A25C4" w:rsidRPr="00264EFB" w:rsidRDefault="006A25C4" w:rsidP="006A25C4"/>
    <w:p w14:paraId="378145C0" w14:textId="77777777" w:rsidR="006A25C4" w:rsidRPr="00264EFB" w:rsidRDefault="006A25C4" w:rsidP="006A25C4"/>
    <w:p w14:paraId="755D9EF1" w14:textId="77777777" w:rsidR="006A25C4" w:rsidRPr="00264EFB" w:rsidRDefault="006A25C4" w:rsidP="006A25C4"/>
    <w:p w14:paraId="23A770F3" w14:textId="77777777" w:rsidR="006A25C4" w:rsidRDefault="006A25C4" w:rsidP="006A25C4">
      <w:pPr>
        <w:tabs>
          <w:tab w:val="left" w:pos="3700"/>
        </w:tabs>
      </w:pPr>
      <w:r>
        <w:tab/>
      </w:r>
    </w:p>
    <w:p w14:paraId="69A4D53E" w14:textId="77777777"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A52197" wp14:editId="4E0641E5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  <w:lang w:val="en-US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6E581B0B" w14:textId="7EBC6748" w:rsidR="006A25C4" w:rsidRPr="000D0988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n-US"/>
                                  </w:rPr>
                                </w:pPr>
                                <w:r w:rsidRPr="000D0988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n-US"/>
                                  </w:rPr>
                                  <w:t>S</w:t>
                                </w:r>
                                <w:r w:rsidR="000D0988" w:rsidRPr="000D0988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n-US"/>
                                  </w:rPr>
                                  <w:t>YLF</w:t>
                                </w:r>
                                <w:r w:rsidRPr="000D0988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n-US"/>
                                  </w:rPr>
                                  <w:t xml:space="preserve"> - </w:t>
                                </w:r>
                                <w:r w:rsidR="000D0988" w:rsidRPr="000D0988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n-US"/>
                                  </w:rPr>
                                  <w:t>See Your Line Follower</w:t>
                                </w:r>
                              </w:p>
                            </w:sdtContent>
                          </w:sdt>
                          <w:p w14:paraId="451274AD" w14:textId="77777777" w:rsidR="006A25C4" w:rsidRPr="000D0988" w:rsidRDefault="006A25C4" w:rsidP="006A25C4">
                            <w:pPr>
                              <w:pStyle w:val="Titulodocumen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52197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en-US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6E581B0B" w14:textId="7EBC6748" w:rsidR="006A25C4" w:rsidRPr="000D0988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n-US"/>
                            </w:rPr>
                          </w:pPr>
                          <w:r w:rsidRPr="000D0988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n-US"/>
                            </w:rPr>
                            <w:t>S</w:t>
                          </w:r>
                          <w:r w:rsidR="000D0988" w:rsidRPr="000D0988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n-US"/>
                            </w:rPr>
                            <w:t>YLF</w:t>
                          </w:r>
                          <w:r w:rsidRPr="000D0988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n-US"/>
                            </w:rPr>
                            <w:t xml:space="preserve"> - </w:t>
                          </w:r>
                          <w:r w:rsidR="000D0988" w:rsidRPr="000D0988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n-US"/>
                            </w:rPr>
                            <w:t>See Your</w:t>
                          </w:r>
                          <w:r w:rsidR="000D0988" w:rsidRPr="000D0988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n-US"/>
                            </w:rPr>
                            <w:t xml:space="preserve"> Line Follower</w:t>
                          </w:r>
                        </w:p>
                      </w:sdtContent>
                    </w:sdt>
                    <w:p w14:paraId="451274AD" w14:textId="77777777" w:rsidR="006A25C4" w:rsidRPr="000D0988" w:rsidRDefault="006A25C4" w:rsidP="006A25C4">
                      <w:pPr>
                        <w:pStyle w:val="Titulodocumen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7395A9DA" w14:textId="77777777" w:rsidR="00CA1C0D" w:rsidRDefault="00E14F8E">
      <w:pPr>
        <w:pStyle w:val="Title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14:paraId="2CC44FD1" w14:textId="77777777" w:rsidTr="00EC38D2">
        <w:trPr>
          <w:trHeight w:val="284"/>
        </w:trPr>
        <w:tc>
          <w:tcPr>
            <w:tcW w:w="1550" w:type="dxa"/>
            <w:shd w:val="clear" w:color="auto" w:fill="C00000"/>
          </w:tcPr>
          <w:p w14:paraId="4FA1F37A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13065CB9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761FF108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426EB937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14:paraId="44322B5E" w14:textId="77777777" w:rsidTr="00EC38D2">
        <w:trPr>
          <w:trHeight w:val="284"/>
        </w:trPr>
        <w:tc>
          <w:tcPr>
            <w:tcW w:w="1550" w:type="dxa"/>
          </w:tcPr>
          <w:p w14:paraId="0236E0CB" w14:textId="0C44C5F5" w:rsidR="006A25C4" w:rsidRPr="00AB66FD" w:rsidRDefault="006A25C4" w:rsidP="00EC38D2">
            <w:pPr>
              <w:pStyle w:val="Instruo"/>
            </w:pPr>
            <w:r w:rsidRPr="00AB66FD">
              <w:t>[</w:t>
            </w:r>
            <w:r w:rsidR="000D0988">
              <w:t>04</w:t>
            </w:r>
            <w:r w:rsidRPr="00AB66FD">
              <w:t>/</w:t>
            </w:r>
            <w:r w:rsidR="000D0988">
              <w:t>09</w:t>
            </w:r>
            <w:r w:rsidRPr="00AB66FD">
              <w:t>/</w:t>
            </w:r>
            <w:r w:rsidR="000D0988">
              <w:t>2025</w:t>
            </w:r>
            <w:r w:rsidRPr="00AB66FD">
              <w:t>]</w:t>
            </w:r>
          </w:p>
          <w:p w14:paraId="0E5A7363" w14:textId="77777777" w:rsidR="006A25C4" w:rsidRPr="00AB66FD" w:rsidRDefault="006A25C4" w:rsidP="00EC38D2">
            <w:pPr>
              <w:pStyle w:val="Instruo"/>
            </w:pPr>
          </w:p>
        </w:tc>
        <w:tc>
          <w:tcPr>
            <w:tcW w:w="1080" w:type="dxa"/>
          </w:tcPr>
          <w:p w14:paraId="3F0953D1" w14:textId="07E35F9C" w:rsidR="006A25C4" w:rsidRPr="00AB66FD" w:rsidRDefault="006A25C4" w:rsidP="00EC38D2">
            <w:pPr>
              <w:pStyle w:val="Instruo"/>
            </w:pPr>
            <w:r w:rsidRPr="00AB66FD">
              <w:t>[</w:t>
            </w:r>
            <w:r w:rsidR="000D0988">
              <w:t>1.0</w:t>
            </w:r>
            <w:r w:rsidRPr="00AB66FD">
              <w:t>]</w:t>
            </w:r>
          </w:p>
        </w:tc>
        <w:tc>
          <w:tcPr>
            <w:tcW w:w="4680" w:type="dxa"/>
          </w:tcPr>
          <w:p w14:paraId="63E141E7" w14:textId="6FEBDF9C" w:rsidR="006A25C4" w:rsidRPr="00AB66FD" w:rsidRDefault="000D0988" w:rsidP="00EC38D2">
            <w:pPr>
              <w:pStyle w:val="Instruo"/>
            </w:pPr>
            <w:r>
              <w:t>Primeiras anotações da visão, necessidades e soluções do projeto.</w:t>
            </w:r>
          </w:p>
        </w:tc>
        <w:tc>
          <w:tcPr>
            <w:tcW w:w="2410" w:type="dxa"/>
          </w:tcPr>
          <w:p w14:paraId="53AA37F9" w14:textId="06D15D8C" w:rsidR="006A25C4" w:rsidRPr="00AB66FD" w:rsidRDefault="000D0988" w:rsidP="00EC38D2">
            <w:pPr>
              <w:pStyle w:val="Instruo"/>
            </w:pPr>
            <w:r>
              <w:t>Brian Agyei Kofi Wealth</w:t>
            </w:r>
          </w:p>
        </w:tc>
      </w:tr>
      <w:tr w:rsidR="006A25C4" w14:paraId="612F77C9" w14:textId="77777777" w:rsidTr="00EC38D2">
        <w:trPr>
          <w:trHeight w:val="284"/>
        </w:trPr>
        <w:tc>
          <w:tcPr>
            <w:tcW w:w="1550" w:type="dxa"/>
          </w:tcPr>
          <w:p w14:paraId="53B67BCE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1AB872B1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3114B683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02AA7AA3" w14:textId="77777777" w:rsidR="006A25C4" w:rsidRDefault="006A25C4" w:rsidP="00EC38D2">
            <w:pPr>
              <w:jc w:val="left"/>
            </w:pPr>
          </w:p>
        </w:tc>
      </w:tr>
      <w:tr w:rsidR="006A25C4" w14:paraId="4381F2A0" w14:textId="77777777" w:rsidTr="00EC38D2">
        <w:trPr>
          <w:trHeight w:val="284"/>
        </w:trPr>
        <w:tc>
          <w:tcPr>
            <w:tcW w:w="1550" w:type="dxa"/>
          </w:tcPr>
          <w:p w14:paraId="7513392E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7D857E69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054F8725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570059CD" w14:textId="77777777" w:rsidR="006A25C4" w:rsidRDefault="006A25C4" w:rsidP="00EC38D2">
            <w:pPr>
              <w:jc w:val="left"/>
            </w:pPr>
          </w:p>
        </w:tc>
      </w:tr>
    </w:tbl>
    <w:p w14:paraId="6B45C634" w14:textId="77777777" w:rsidR="00CA1C0D" w:rsidRDefault="00CA1C0D"/>
    <w:p w14:paraId="6ED1B02D" w14:textId="77777777" w:rsidR="00CA1C0D" w:rsidRDefault="00E14F8E">
      <w:pPr>
        <w:pStyle w:val="Title"/>
        <w:jc w:val="center"/>
      </w:pPr>
      <w:r>
        <w:br w:type="page"/>
      </w:r>
      <w:r>
        <w:lastRenderedPageBreak/>
        <w:t>SUMÁRIO</w:t>
      </w:r>
    </w:p>
    <w:p w14:paraId="7D608EC7" w14:textId="77777777" w:rsidR="00B31999" w:rsidRDefault="00E14F8E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7C525FCD" w14:textId="77777777" w:rsidR="00B31999" w:rsidRDefault="00000000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="00B31999" w:rsidRPr="00233068">
          <w:rPr>
            <w:rStyle w:val="Hyperlink"/>
            <w:lang w:val="pt-PT"/>
          </w:rPr>
          <w:t>1.1. Resumo do Negócio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_Toc41559910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7F3230E2" w14:textId="77777777" w:rsidR="00B31999" w:rsidRDefault="00000000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="00B31999" w:rsidRPr="00233068">
          <w:rPr>
            <w:rStyle w:val="Hyperlink"/>
            <w:lang w:val="pt-PT"/>
          </w:rPr>
          <w:t>1.2. Objetivo do Sistema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_Toc41559911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438A4038" w14:textId="77777777" w:rsidR="00B31999" w:rsidRDefault="00000000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="00B31999" w:rsidRPr="00233068">
          <w:rPr>
            <w:rStyle w:val="Hyperlink"/>
            <w:lang w:val="pt-PT"/>
          </w:rPr>
          <w:t>1.3. Glossário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_Toc41559912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29CE7066" w14:textId="77777777" w:rsidR="00B31999" w:rsidRDefault="00000000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="00B31999" w:rsidRPr="00233068">
          <w:rPr>
            <w:rStyle w:val="Hyperlink"/>
            <w:lang w:val="pt-PT"/>
          </w:rPr>
          <w:t>1.4. Referências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_Toc41559913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6FBABA8A" w14:textId="77777777" w:rsidR="00B31999" w:rsidRDefault="00000000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="00B31999" w:rsidRPr="00233068">
          <w:rPr>
            <w:rStyle w:val="Hyperlink"/>
          </w:rPr>
          <w:t>2. Problema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_Toc41559914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5</w:t>
        </w:r>
        <w:r w:rsidR="00B31999">
          <w:rPr>
            <w:webHidden/>
          </w:rPr>
          <w:fldChar w:fldCharType="end"/>
        </w:r>
      </w:hyperlink>
    </w:p>
    <w:p w14:paraId="699336E4" w14:textId="77777777" w:rsidR="00B31999" w:rsidRDefault="00000000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="00B31999" w:rsidRPr="00233068">
          <w:rPr>
            <w:rStyle w:val="Hyperlink"/>
            <w:lang w:val="pt-PT"/>
          </w:rPr>
          <w:t>3. Usuários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_Toc41559915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4FADC549" w14:textId="77777777" w:rsidR="00B31999" w:rsidRDefault="00000000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="00B31999" w:rsidRPr="00233068">
          <w:rPr>
            <w:rStyle w:val="Hyperlink"/>
            <w:lang w:val="pt-PT"/>
          </w:rPr>
          <w:t>4. Restrições Impostas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_Toc41559916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5876500B" w14:textId="77777777" w:rsidR="00B31999" w:rsidRDefault="00000000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="00B31999" w:rsidRPr="00233068">
          <w:rPr>
            <w:rStyle w:val="Hyperlink"/>
            <w:lang w:val="pt-PT"/>
          </w:rPr>
          <w:t>5. Riscos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_Toc41559917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4DE99D9F" w14:textId="77777777" w:rsidR="00B31999" w:rsidRDefault="00000000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="00B31999" w:rsidRPr="00233068">
          <w:rPr>
            <w:rStyle w:val="Hyperlink"/>
            <w:lang w:val="pt-PT"/>
          </w:rPr>
          <w:t>6. Requisitos de Documentação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_Toc41559918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1650BE9F" w14:textId="77777777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32AD95C8" w14:textId="77777777" w:rsidR="00CA1C0D" w:rsidRDefault="00E14F8E">
      <w:pPr>
        <w:pStyle w:val="Heading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15599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14:paraId="4857E017" w14:textId="77777777" w:rsidR="00152A9F" w:rsidRDefault="00152A9F" w:rsidP="00152A9F">
      <w:pPr>
        <w:pStyle w:val="Heading2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14:paraId="459810B7" w14:textId="2727950A" w:rsidR="00152A9F" w:rsidRPr="00B90AF5" w:rsidRDefault="000D0988" w:rsidP="00152A9F">
      <w:pPr>
        <w:pStyle w:val="Instruo"/>
        <w:rPr>
          <w:i w:val="0"/>
          <w:iCs/>
          <w:color w:val="auto"/>
          <w:lang w:val="pt-PT"/>
        </w:rPr>
      </w:pPr>
      <w:r w:rsidRPr="00B90AF5">
        <w:rPr>
          <w:i w:val="0"/>
          <w:iCs/>
          <w:color w:val="auto"/>
          <w:lang w:val="pt-PT"/>
        </w:rPr>
        <w:t>O Salto Botz é uma equipe de Robótica focado em várias áreas de desenvolvimento de robôs competitivos como robô de combate, seguidor de linha e robô sumo, cada um desses podendo ser de várias categorias com</w:t>
      </w:r>
      <w:r w:rsidR="00783CCD" w:rsidRPr="00B90AF5">
        <w:rPr>
          <w:i w:val="0"/>
          <w:iCs/>
          <w:color w:val="auto"/>
          <w:lang w:val="pt-PT"/>
        </w:rPr>
        <w:t xml:space="preserve"> diversas especificações para cada robô, variando de peso e tamanho máximo até componentes usados e tecnologias empregados.</w:t>
      </w:r>
    </w:p>
    <w:p w14:paraId="75C60D8D" w14:textId="77777777" w:rsidR="008535C4" w:rsidRDefault="008535C4" w:rsidP="00970EC6">
      <w:pPr>
        <w:pStyle w:val="Heading2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 w14:paraId="2033F35A" w14:textId="14A95665" w:rsidR="008535C4" w:rsidRPr="00B90AF5" w:rsidRDefault="00783CCD" w:rsidP="008535C4">
      <w:pPr>
        <w:pStyle w:val="Instruo"/>
        <w:rPr>
          <w:i w:val="0"/>
          <w:iCs/>
          <w:color w:val="auto"/>
        </w:rPr>
      </w:pPr>
      <w:r w:rsidRPr="00B90AF5">
        <w:rPr>
          <w:i w:val="0"/>
          <w:iCs/>
          <w:color w:val="auto"/>
        </w:rPr>
        <w:t>O Sistema SYLF – See Your Line Follwer tem como objetivo monitorar e modificar os componentes usados em um seguidor de linha, retornando os valores e estados dos mesmo</w:t>
      </w:r>
      <w:r w:rsidR="00D823CC">
        <w:rPr>
          <w:i w:val="0"/>
          <w:iCs/>
          <w:color w:val="auto"/>
        </w:rPr>
        <w:t>s</w:t>
      </w:r>
      <w:r w:rsidRPr="00B90AF5">
        <w:rPr>
          <w:i w:val="0"/>
          <w:iCs/>
          <w:color w:val="auto"/>
        </w:rPr>
        <w:t>, e alterando alguns parâmetros lógicos para o melhor controle e desempenho do robô durante os testes e ultimamente, nas competições.</w:t>
      </w:r>
    </w:p>
    <w:p w14:paraId="040B815E" w14:textId="77777777" w:rsidR="00152A9F" w:rsidRDefault="00152A9F" w:rsidP="00152A9F">
      <w:pPr>
        <w:pStyle w:val="Heading2"/>
        <w:rPr>
          <w:lang w:val="pt-PT"/>
        </w:rPr>
      </w:pPr>
      <w:bookmarkStart w:id="16" w:name="_Toc41559912"/>
      <w:r>
        <w:rPr>
          <w:lang w:val="pt-PT"/>
        </w:rPr>
        <w:t>Glossário</w:t>
      </w:r>
      <w:bookmarkEnd w:id="16"/>
    </w:p>
    <w:p w14:paraId="486E9311" w14:textId="77777777" w:rsidR="00152A9F" w:rsidRDefault="00152A9F" w:rsidP="00152A9F">
      <w:pPr>
        <w:pStyle w:val="Instruo"/>
        <w:rPr>
          <w:lang w:val="pt-PT"/>
        </w:rPr>
      </w:pPr>
      <w:r>
        <w:rPr>
          <w:lang w:val="pt-PT"/>
        </w:rPr>
        <w:t xml:space="preserve">[Esta subseção fornece as definições de todos os termos, acrônimos e abreviações necessárias à adequada interpretação do documento </w:t>
      </w:r>
      <w:r w:rsidRPr="00866C43">
        <w:rPr>
          <w:lang w:val="pt-PT"/>
        </w:rPr>
        <w:t>Visão</w:t>
      </w:r>
      <w:r>
        <w:rPr>
          <w:lang w:val="pt-PT"/>
        </w:rPr>
        <w:t>.]</w:t>
      </w:r>
    </w:p>
    <w:p w14:paraId="0299C366" w14:textId="116DE7EA" w:rsidR="00783CCD" w:rsidRPr="00783CCD" w:rsidRDefault="00783CCD" w:rsidP="00783CCD">
      <w:pPr>
        <w:rPr>
          <w:lang w:val="en-US"/>
        </w:rPr>
      </w:pPr>
      <w:r w:rsidRPr="00783CCD">
        <w:rPr>
          <w:b/>
          <w:bCs/>
          <w:lang w:val="en-US"/>
        </w:rPr>
        <w:t>SYLF</w:t>
      </w:r>
      <w:r w:rsidRPr="00783CCD">
        <w:rPr>
          <w:lang w:val="en-US"/>
        </w:rPr>
        <w:t xml:space="preserve"> – See Your Line </w:t>
      </w:r>
      <w:r>
        <w:rPr>
          <w:lang w:val="en-US"/>
        </w:rPr>
        <w:t>Follower</w:t>
      </w:r>
    </w:p>
    <w:p w14:paraId="550CDB8D" w14:textId="77777777" w:rsidR="00152A9F" w:rsidRDefault="00152A9F" w:rsidP="00152A9F">
      <w:pPr>
        <w:pStyle w:val="Heading2"/>
        <w:rPr>
          <w:lang w:val="pt-PT"/>
        </w:rPr>
      </w:pPr>
      <w:bookmarkStart w:id="17" w:name="_Toc41559913"/>
      <w:r>
        <w:rPr>
          <w:lang w:val="pt-PT"/>
        </w:rPr>
        <w:t>Referências</w:t>
      </w:r>
      <w:bookmarkEnd w:id="17"/>
    </w:p>
    <w:p w14:paraId="694F8B09" w14:textId="77777777" w:rsidR="00152A9F" w:rsidRDefault="00152A9F" w:rsidP="00152A9F">
      <w:pPr>
        <w:pStyle w:val="Instruo"/>
        <w:rPr>
          <w:lang w:val="pt-PT"/>
        </w:rPr>
      </w:pPr>
      <w:r>
        <w:rPr>
          <w:lang w:val="pt-PT"/>
        </w:rPr>
        <w:t xml:space="preserve">[Esta subseção fornece uma lista completa de todos os documentos mencionados em qualquer outra parte do documento </w:t>
      </w:r>
      <w:r w:rsidRPr="00866C43">
        <w:rPr>
          <w:lang w:val="pt-PT"/>
        </w:rPr>
        <w:t>Visão</w:t>
      </w:r>
      <w:r>
        <w:rPr>
          <w:lang w:val="pt-PT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665D5B6B" w14:textId="71AEC5F3" w:rsidR="00F66007" w:rsidRPr="005A35CE" w:rsidRDefault="00000000" w:rsidP="0091283D">
      <w:pPr>
        <w:rPr>
          <w:color w:val="auto"/>
        </w:rPr>
      </w:pPr>
      <w:hyperlink r:id="rId11" w:history="1">
        <w:r w:rsidR="00F66007" w:rsidRPr="005A35CE">
          <w:rPr>
            <w:rStyle w:val="Hyperlink"/>
            <w:color w:val="auto"/>
            <w:lang w:val="pt-PT"/>
          </w:rPr>
          <w:t>Questionário - App De Um Seguidor De Linha (Responses)</w:t>
        </w:r>
        <w:r w:rsidR="00F66007" w:rsidRPr="005A35CE">
          <w:rPr>
            <w:rStyle w:val="Hyperlink"/>
            <w:color w:val="auto"/>
          </w:rPr>
          <w:t xml:space="preserve"> :</w:t>
        </w:r>
      </w:hyperlink>
      <w:r w:rsidR="00F66007" w:rsidRPr="005A35CE">
        <w:rPr>
          <w:color w:val="auto"/>
        </w:rPr>
        <w:t xml:space="preserve"> </w:t>
      </w:r>
    </w:p>
    <w:p w14:paraId="3EA7808D" w14:textId="58ED00E0"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2"/>
          <w:footerReference w:type="first" r:id="rId13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4F2245D1" w14:textId="0EF5482C" w:rsidR="00184C3A" w:rsidRDefault="00E14F8E" w:rsidP="00184C3A">
      <w:pPr>
        <w:pStyle w:val="Heading1"/>
      </w:pPr>
      <w:bookmarkStart w:id="18" w:name="_Toc41559914"/>
      <w:r>
        <w:lastRenderedPageBreak/>
        <w:t>Problema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4"/>
        <w:gridCol w:w="2393"/>
        <w:gridCol w:w="3573"/>
        <w:gridCol w:w="5568"/>
      </w:tblGrid>
      <w:tr w:rsidR="00480DDC" w:rsidRPr="0091283D" w14:paraId="3CFB38A9" w14:textId="77777777" w:rsidTr="00B90AF5">
        <w:tc>
          <w:tcPr>
            <w:tcW w:w="3652" w:type="dxa"/>
            <w:shd w:val="pct5" w:color="auto" w:fill="auto"/>
          </w:tcPr>
          <w:p w14:paraId="70DD38B7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396" w:type="dxa"/>
            <w:shd w:val="pct5" w:color="auto" w:fill="auto"/>
          </w:tcPr>
          <w:p w14:paraId="71D5C3DB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623" w:type="dxa"/>
            <w:shd w:val="pct5" w:color="auto" w:fill="auto"/>
          </w:tcPr>
          <w:p w14:paraId="30C7A0AB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683" w:type="dxa"/>
            <w:shd w:val="pct5" w:color="auto" w:fill="auto"/>
          </w:tcPr>
          <w:p w14:paraId="756BA08D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14:paraId="4FD13D2E" w14:textId="77777777" w:rsidTr="00B90AF5">
        <w:tc>
          <w:tcPr>
            <w:tcW w:w="3652" w:type="dxa"/>
          </w:tcPr>
          <w:p w14:paraId="1BFDC5EC" w14:textId="3C0D4C2F" w:rsidR="00184C3A" w:rsidRPr="00B90AF5" w:rsidRDefault="00B90AF5" w:rsidP="00480DDC">
            <w:pPr>
              <w:pStyle w:val="Instruo"/>
              <w:rPr>
                <w:i w:val="0"/>
                <w:iCs/>
              </w:rPr>
            </w:pPr>
            <w:r w:rsidRPr="00B90AF5">
              <w:rPr>
                <w:i w:val="0"/>
                <w:iCs/>
                <w:color w:val="auto"/>
                <w:sz w:val="22"/>
                <w:szCs w:val="22"/>
              </w:rPr>
              <w:t>Inabilidade de saber explicitamente e de forma rápida o estado e os valores de entrada e saída dos componentes usados na construção dos robôs.</w:t>
            </w:r>
          </w:p>
        </w:tc>
        <w:tc>
          <w:tcPr>
            <w:tcW w:w="2396" w:type="dxa"/>
          </w:tcPr>
          <w:p w14:paraId="46D72605" w14:textId="77777777" w:rsidR="00184C3A" w:rsidRPr="00B90AF5" w:rsidRDefault="00B90AF5" w:rsidP="0006541F">
            <w:pPr>
              <w:pStyle w:val="Instruo"/>
              <w:numPr>
                <w:ilvl w:val="0"/>
                <w:numId w:val="10"/>
              </w:numPr>
              <w:rPr>
                <w:i w:val="0"/>
                <w:iCs/>
                <w:color w:val="auto"/>
                <w:sz w:val="22"/>
                <w:szCs w:val="22"/>
              </w:rPr>
            </w:pPr>
            <w:r w:rsidRPr="00B90AF5">
              <w:rPr>
                <w:i w:val="0"/>
                <w:iCs/>
                <w:color w:val="auto"/>
                <w:sz w:val="22"/>
                <w:szCs w:val="22"/>
              </w:rPr>
              <w:t>Desenvolvedores</w:t>
            </w:r>
          </w:p>
          <w:p w14:paraId="74A28D12" w14:textId="3B47F9F2" w:rsidR="00B90AF5" w:rsidRPr="00B90AF5" w:rsidRDefault="00B90AF5" w:rsidP="00B90AF5">
            <w:pPr>
              <w:pStyle w:val="ListParagraph"/>
              <w:numPr>
                <w:ilvl w:val="0"/>
                <w:numId w:val="10"/>
              </w:numPr>
            </w:pPr>
            <w:r w:rsidRPr="00B90AF5">
              <w:rPr>
                <w:iCs/>
                <w:color w:val="auto"/>
                <w:sz w:val="22"/>
                <w:szCs w:val="22"/>
              </w:rPr>
              <w:t>Equipe de elétrica e manutenção</w:t>
            </w:r>
          </w:p>
        </w:tc>
        <w:tc>
          <w:tcPr>
            <w:tcW w:w="3623" w:type="dxa"/>
          </w:tcPr>
          <w:p w14:paraId="60C36194" w14:textId="77777777" w:rsidR="00184C3A" w:rsidRPr="003D52E2" w:rsidRDefault="00B90AF5" w:rsidP="0006541F">
            <w:pPr>
              <w:pStyle w:val="Instruo"/>
              <w:numPr>
                <w:ilvl w:val="0"/>
                <w:numId w:val="9"/>
              </w:numPr>
              <w:rPr>
                <w:i w:val="0"/>
                <w:iCs/>
                <w:color w:val="auto"/>
              </w:rPr>
            </w:pPr>
            <w:r w:rsidRPr="003D52E2">
              <w:rPr>
                <w:i w:val="0"/>
                <w:iCs/>
                <w:color w:val="auto"/>
              </w:rPr>
              <w:t>Ineficiência nos testes de código no robô, o time não sabendo claramente se existe algum mal contato ou retorno de algum componente, gastando muito tempo.</w:t>
            </w:r>
          </w:p>
          <w:p w14:paraId="6784C867" w14:textId="6E738D3B" w:rsidR="00B90AF5" w:rsidRPr="00B90AF5" w:rsidRDefault="00B90AF5" w:rsidP="00B90AF5">
            <w:pPr>
              <w:pStyle w:val="ListParagraph"/>
              <w:numPr>
                <w:ilvl w:val="0"/>
                <w:numId w:val="9"/>
              </w:numPr>
            </w:pPr>
            <w:r w:rsidRPr="003D52E2">
              <w:rPr>
                <w:iCs/>
                <w:color w:val="auto"/>
              </w:rPr>
              <w:t>Gasto de tempo em encontrar a fonte de um problema nos componentes, a equipe tendo que testar um por um.</w:t>
            </w:r>
          </w:p>
        </w:tc>
        <w:tc>
          <w:tcPr>
            <w:tcW w:w="5683" w:type="dxa"/>
          </w:tcPr>
          <w:p w14:paraId="6C0903E9" w14:textId="05B63206" w:rsidR="00480DDC" w:rsidRPr="003D52E2" w:rsidRDefault="003D52E2" w:rsidP="00480DDC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3D52E2">
              <w:rPr>
                <w:i w:val="0"/>
                <w:iCs/>
                <w:color w:val="auto"/>
                <w:lang w:val="pt-PT"/>
              </w:rPr>
              <w:t xml:space="preserve">Como um desenvolvedor, eu quero saber quais são os valores de entrada para os sensores de leitura e qual é a saída do algoritmo PID para o controle dos motores. Também quero ser capaz de alterar as variáveis do algoritmo PID </w:t>
            </w:r>
            <w:r>
              <w:rPr>
                <w:i w:val="0"/>
                <w:iCs/>
                <w:color w:val="auto"/>
                <w:lang w:val="pt-PT"/>
              </w:rPr>
              <w:t xml:space="preserve"> e ter controle de modo sem fio do robô para casos de parada emergencial, por exemplo, </w:t>
            </w:r>
            <w:r w:rsidRPr="003D52E2">
              <w:rPr>
                <w:i w:val="0"/>
                <w:iCs/>
                <w:color w:val="auto"/>
                <w:lang w:val="pt-PT"/>
              </w:rPr>
              <w:t>sem ter que para</w:t>
            </w:r>
            <w:r w:rsidR="005A35CE">
              <w:rPr>
                <w:i w:val="0"/>
                <w:iCs/>
                <w:color w:val="auto"/>
                <w:lang w:val="pt-PT"/>
              </w:rPr>
              <w:t>ra</w:t>
            </w:r>
            <w:r w:rsidRPr="003D52E2">
              <w:rPr>
                <w:i w:val="0"/>
                <w:iCs/>
                <w:color w:val="auto"/>
                <w:lang w:val="pt-PT"/>
              </w:rPr>
              <w:t xml:space="preserve"> o robô manualmente e reconectá-lo ao computador para recompilação do código.</w:t>
            </w:r>
          </w:p>
          <w:p w14:paraId="401623B1" w14:textId="77777777" w:rsidR="003D52E2" w:rsidRPr="003D52E2" w:rsidRDefault="003D52E2" w:rsidP="003D52E2">
            <w:pPr>
              <w:rPr>
                <w:iCs/>
                <w:color w:val="auto"/>
                <w:lang w:val="pt-PT"/>
              </w:rPr>
            </w:pPr>
          </w:p>
          <w:p w14:paraId="187C3EDF" w14:textId="3B5D26ED" w:rsidR="003D52E2" w:rsidRPr="003D52E2" w:rsidRDefault="003D52E2" w:rsidP="003D52E2">
            <w:pPr>
              <w:rPr>
                <w:iCs/>
                <w:color w:val="auto"/>
                <w:lang w:val="pt-PT"/>
              </w:rPr>
            </w:pPr>
            <w:r w:rsidRPr="003D52E2">
              <w:rPr>
                <w:iCs/>
                <w:color w:val="auto"/>
                <w:lang w:val="pt-PT"/>
              </w:rPr>
              <w:t>Como membro da eqipe de elétrica e manutenção, quero saber quais componentes estão em boas condições de funcionamento e quais não, podendo saber também qualquer dano ou prejuizo enfrentado pelos mesmos.</w:t>
            </w:r>
          </w:p>
          <w:p w14:paraId="30E80273" w14:textId="77777777" w:rsidR="00480DDC" w:rsidRPr="00E72350" w:rsidRDefault="00480DDC" w:rsidP="00480DDC">
            <w:pPr>
              <w:pStyle w:val="Instruo"/>
              <w:rPr>
                <w:bCs/>
              </w:rPr>
            </w:pPr>
          </w:p>
          <w:p w14:paraId="6AEAE146" w14:textId="77777777" w:rsidR="00184C3A" w:rsidRDefault="00184C3A" w:rsidP="003D52E2"/>
        </w:tc>
      </w:tr>
      <w:tr w:rsidR="0095017F" w14:paraId="4E1C33BD" w14:textId="77777777" w:rsidTr="00B90AF5">
        <w:tc>
          <w:tcPr>
            <w:tcW w:w="3652" w:type="dxa"/>
          </w:tcPr>
          <w:p w14:paraId="2924E634" w14:textId="77777777" w:rsidR="0095017F" w:rsidRDefault="0095017F" w:rsidP="00480DDC">
            <w:pPr>
              <w:pStyle w:val="Instruo"/>
            </w:pPr>
          </w:p>
          <w:p w14:paraId="07A0203A" w14:textId="77777777" w:rsidR="0095017F" w:rsidRDefault="0095017F" w:rsidP="0095017F"/>
          <w:p w14:paraId="2501018D" w14:textId="77777777" w:rsidR="0095017F" w:rsidRPr="0095017F" w:rsidRDefault="0095017F" w:rsidP="0095017F"/>
        </w:tc>
        <w:tc>
          <w:tcPr>
            <w:tcW w:w="2396" w:type="dxa"/>
          </w:tcPr>
          <w:p w14:paraId="32A545B5" w14:textId="77777777" w:rsidR="0095017F" w:rsidRDefault="0095017F" w:rsidP="0006541F">
            <w:pPr>
              <w:pStyle w:val="Instruo"/>
            </w:pPr>
          </w:p>
        </w:tc>
        <w:tc>
          <w:tcPr>
            <w:tcW w:w="3623" w:type="dxa"/>
          </w:tcPr>
          <w:p w14:paraId="096FEF2C" w14:textId="77777777" w:rsidR="0095017F" w:rsidRDefault="0095017F" w:rsidP="0006541F">
            <w:pPr>
              <w:pStyle w:val="Instruo"/>
            </w:pPr>
          </w:p>
        </w:tc>
        <w:tc>
          <w:tcPr>
            <w:tcW w:w="5683" w:type="dxa"/>
          </w:tcPr>
          <w:p w14:paraId="26372A3A" w14:textId="77777777" w:rsidR="0095017F" w:rsidRDefault="0095017F" w:rsidP="00480DDC">
            <w:pPr>
              <w:pStyle w:val="Instruo"/>
              <w:rPr>
                <w:lang w:val="pt-PT"/>
              </w:rPr>
            </w:pPr>
          </w:p>
          <w:p w14:paraId="2D5BB23D" w14:textId="77777777" w:rsidR="00D77A69" w:rsidRDefault="00D77A69" w:rsidP="00D77A69">
            <w:pPr>
              <w:rPr>
                <w:lang w:val="pt-PT"/>
              </w:rPr>
            </w:pPr>
          </w:p>
          <w:p w14:paraId="31D1865C" w14:textId="77777777" w:rsidR="00D77A69" w:rsidRPr="00D77A69" w:rsidRDefault="00D77A69" w:rsidP="00D77A69">
            <w:pPr>
              <w:rPr>
                <w:lang w:val="pt-PT"/>
              </w:rPr>
            </w:pPr>
          </w:p>
        </w:tc>
      </w:tr>
    </w:tbl>
    <w:p w14:paraId="2AF9BBF8" w14:textId="77777777" w:rsidR="00D77A69" w:rsidRDefault="00D77A69" w:rsidP="00D77A69">
      <w:pPr>
        <w:rPr>
          <w:lang w:val="pt-PT"/>
        </w:rPr>
      </w:pPr>
    </w:p>
    <w:p w14:paraId="49ACD88F" w14:textId="77777777" w:rsidR="00DA2E88" w:rsidRDefault="00DA2E88" w:rsidP="00D77A69">
      <w:pPr>
        <w:rPr>
          <w:lang w:val="pt-PT"/>
        </w:rPr>
      </w:pPr>
    </w:p>
    <w:p w14:paraId="06FCBA06" w14:textId="77777777" w:rsidR="00DA2E88" w:rsidRPr="0091283D" w:rsidRDefault="00DA2E88" w:rsidP="00DA2E88">
      <w:pPr>
        <w:rPr>
          <w:lang w:val="pt-PT"/>
        </w:rPr>
      </w:pPr>
    </w:p>
    <w:p w14:paraId="28792404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4"/>
          <w:footerReference w:type="first" r:id="rId15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4A676AE5" w14:textId="77777777" w:rsidR="00DA2E88" w:rsidRDefault="00DA2E88" w:rsidP="00D77A69">
      <w:pPr>
        <w:rPr>
          <w:lang w:val="pt-PT"/>
        </w:rPr>
      </w:pPr>
    </w:p>
    <w:p w14:paraId="7C7CAAEE" w14:textId="77777777" w:rsidR="0037618A" w:rsidRPr="0037618A" w:rsidRDefault="0037618A" w:rsidP="0037618A">
      <w:pPr>
        <w:pStyle w:val="Heading1"/>
        <w:rPr>
          <w:lang w:val="pt-PT"/>
        </w:rPr>
      </w:pPr>
      <w:bookmarkStart w:id="19" w:name="_Toc41559915"/>
      <w:r>
        <w:rPr>
          <w:lang w:val="pt-PT"/>
        </w:rPr>
        <w:t>Usuários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0"/>
        <w:gridCol w:w="3123"/>
        <w:gridCol w:w="5265"/>
      </w:tblGrid>
      <w:tr w:rsidR="000D3D31" w:rsidRPr="0091283D" w14:paraId="73B10FAD" w14:textId="77777777" w:rsidTr="00DA2E88">
        <w:tc>
          <w:tcPr>
            <w:tcW w:w="0" w:type="auto"/>
            <w:shd w:val="pct5" w:color="auto" w:fill="auto"/>
          </w:tcPr>
          <w:p w14:paraId="55B66133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14:paraId="50BBBB5E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4D0FD6D2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0D3D31" w14:paraId="60D9DB2A" w14:textId="77777777" w:rsidTr="000D3D31">
        <w:trPr>
          <w:trHeight w:val="750"/>
        </w:trPr>
        <w:tc>
          <w:tcPr>
            <w:tcW w:w="0" w:type="auto"/>
          </w:tcPr>
          <w:p w14:paraId="6AB3546F" w14:textId="55560C84" w:rsidR="0091283D" w:rsidRPr="00F66007" w:rsidRDefault="000D3D31" w:rsidP="00523697">
            <w:pPr>
              <w:pStyle w:val="Instruo"/>
              <w:rPr>
                <w:i w:val="0"/>
                <w:iCs/>
                <w:color w:val="auto"/>
                <w:lang w:val="en-US"/>
              </w:rPr>
            </w:pPr>
            <w:r w:rsidRPr="00F66007">
              <w:rPr>
                <w:i w:val="0"/>
                <w:iCs/>
                <w:color w:val="auto"/>
                <w:lang w:val="en-US"/>
              </w:rPr>
              <w:t>Brian Agyei Kofi Wealth</w:t>
            </w:r>
          </w:p>
          <w:p w14:paraId="7CBB1870" w14:textId="77777777" w:rsidR="0091283D" w:rsidRPr="00F66007" w:rsidRDefault="0091283D" w:rsidP="00523697">
            <w:pPr>
              <w:pStyle w:val="Instruo"/>
              <w:rPr>
                <w:i w:val="0"/>
                <w:iCs/>
                <w:color w:val="auto"/>
                <w:lang w:val="en-US"/>
              </w:rPr>
            </w:pPr>
          </w:p>
          <w:p w14:paraId="563AB493" w14:textId="1709ACC9" w:rsidR="0091283D" w:rsidRPr="00F66007" w:rsidRDefault="0091283D" w:rsidP="0091283D">
            <w:pPr>
              <w:pStyle w:val="Instruo"/>
              <w:rPr>
                <w:i w:val="0"/>
                <w:iCs/>
                <w:color w:val="auto"/>
                <w:lang w:val="en-US"/>
              </w:rPr>
            </w:pPr>
          </w:p>
        </w:tc>
        <w:tc>
          <w:tcPr>
            <w:tcW w:w="0" w:type="auto"/>
          </w:tcPr>
          <w:p w14:paraId="252E4DDC" w14:textId="5B1C34B1" w:rsidR="0091283D" w:rsidRPr="00F66007" w:rsidRDefault="000D3D31" w:rsidP="00523697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F66007">
              <w:rPr>
                <w:i w:val="0"/>
                <w:iCs/>
                <w:color w:val="auto"/>
                <w:lang w:val="pt-PT"/>
              </w:rPr>
              <w:t>Desenvolvedor; Membro – Equipe de elétrica e manutençao</w:t>
            </w:r>
          </w:p>
          <w:p w14:paraId="7C6DBE52" w14:textId="77777777" w:rsidR="0091283D" w:rsidRPr="00F66007" w:rsidRDefault="0091283D" w:rsidP="00523697">
            <w:pPr>
              <w:rPr>
                <w:iCs/>
                <w:color w:val="auto"/>
                <w:lang w:val="pt-PT"/>
              </w:rPr>
            </w:pPr>
          </w:p>
          <w:p w14:paraId="2B8F0D21" w14:textId="22C510B0" w:rsidR="0091283D" w:rsidRPr="00F66007" w:rsidRDefault="0091283D" w:rsidP="0091283D">
            <w:pPr>
              <w:pStyle w:val="Instruo"/>
              <w:rPr>
                <w:i w:val="0"/>
                <w:iCs/>
                <w:color w:val="auto"/>
                <w:lang w:val="pt-PT"/>
              </w:rPr>
            </w:pPr>
          </w:p>
        </w:tc>
        <w:tc>
          <w:tcPr>
            <w:tcW w:w="0" w:type="auto"/>
          </w:tcPr>
          <w:p w14:paraId="7324ABA5" w14:textId="580B23EE" w:rsidR="0091283D" w:rsidRPr="00F66007" w:rsidRDefault="000D3D31" w:rsidP="000D3D31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F66007">
              <w:rPr>
                <w:i w:val="0"/>
                <w:iCs/>
                <w:color w:val="auto"/>
                <w:lang w:val="pt-PT"/>
              </w:rPr>
              <w:t>Projetar o robô seguidor de linha, desenvolver os códigos fontes e realizar manutenção do robô, tanto de hardware, quanto de software.</w:t>
            </w:r>
          </w:p>
        </w:tc>
      </w:tr>
      <w:tr w:rsidR="000D3D31" w14:paraId="413BD046" w14:textId="77777777" w:rsidTr="00DA2E88">
        <w:tc>
          <w:tcPr>
            <w:tcW w:w="0" w:type="auto"/>
          </w:tcPr>
          <w:p w14:paraId="20B9CEC6" w14:textId="631DB36E" w:rsidR="0091283D" w:rsidRPr="00F66007" w:rsidRDefault="000D3D31" w:rsidP="00523697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F66007">
              <w:rPr>
                <w:i w:val="0"/>
                <w:iCs/>
                <w:color w:val="auto"/>
                <w:lang w:val="en-US"/>
              </w:rPr>
              <w:t>Arthur Satoru</w:t>
            </w:r>
          </w:p>
        </w:tc>
        <w:tc>
          <w:tcPr>
            <w:tcW w:w="0" w:type="auto"/>
          </w:tcPr>
          <w:p w14:paraId="133E46B8" w14:textId="014DACCB" w:rsidR="0091283D" w:rsidRPr="00F66007" w:rsidRDefault="000D3D31" w:rsidP="00523697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F66007">
              <w:rPr>
                <w:i w:val="0"/>
                <w:iCs/>
                <w:color w:val="auto"/>
                <w:lang w:val="pt-PT"/>
              </w:rPr>
              <w:t>Desenvolvedor; Membro – Equipe de elétrica e manutençao</w:t>
            </w:r>
          </w:p>
        </w:tc>
        <w:tc>
          <w:tcPr>
            <w:tcW w:w="0" w:type="auto"/>
          </w:tcPr>
          <w:p w14:paraId="572BAA94" w14:textId="6245F63A" w:rsidR="0091283D" w:rsidRPr="00F66007" w:rsidRDefault="000D3D31" w:rsidP="0091283D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F66007">
              <w:rPr>
                <w:i w:val="0"/>
                <w:iCs/>
                <w:color w:val="auto"/>
                <w:lang w:val="pt-PT"/>
              </w:rPr>
              <w:t>Projetar o robô seguidor de linha, desenvolver os códigos fontes e realizar manutenção do robô, tanto de hardware, quanto de software.</w:t>
            </w:r>
          </w:p>
        </w:tc>
      </w:tr>
      <w:tr w:rsidR="000D3D31" w14:paraId="470C2328" w14:textId="77777777" w:rsidTr="00DA2E88">
        <w:tc>
          <w:tcPr>
            <w:tcW w:w="0" w:type="auto"/>
          </w:tcPr>
          <w:p w14:paraId="2EB1E579" w14:textId="77777777" w:rsidR="0091283D" w:rsidRDefault="0091283D" w:rsidP="00523697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14:paraId="79BD16D7" w14:textId="77777777" w:rsidR="0091283D" w:rsidRDefault="0091283D" w:rsidP="00523697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14:paraId="662225AC" w14:textId="77777777" w:rsidR="0091283D" w:rsidRDefault="0091283D" w:rsidP="0091283D">
            <w:pPr>
              <w:pStyle w:val="Instruo"/>
              <w:rPr>
                <w:lang w:val="pt-PT"/>
              </w:rPr>
            </w:pPr>
          </w:p>
        </w:tc>
      </w:tr>
    </w:tbl>
    <w:p w14:paraId="37AD900C" w14:textId="77777777" w:rsidR="0037618A" w:rsidRDefault="0037618A" w:rsidP="0037618A">
      <w:pPr>
        <w:rPr>
          <w:lang w:val="pt-PT"/>
        </w:rPr>
      </w:pPr>
    </w:p>
    <w:p w14:paraId="2458F9EA" w14:textId="01CD4F7C" w:rsidR="00DA2E88" w:rsidRPr="00F66007" w:rsidRDefault="00E14F8E" w:rsidP="00F66007">
      <w:pPr>
        <w:pStyle w:val="Heading1"/>
        <w:rPr>
          <w:lang w:val="pt-PT"/>
        </w:rPr>
      </w:pPr>
      <w:bookmarkStart w:id="20" w:name="_Toc41559916"/>
      <w:r>
        <w:rPr>
          <w:lang w:val="pt-PT"/>
        </w:rPr>
        <w:t>Restrições Impostas</w:t>
      </w:r>
      <w:bookmarkEnd w:id="20"/>
    </w:p>
    <w:p w14:paraId="177AEB18" w14:textId="2929850D" w:rsidR="00BD4D84" w:rsidRPr="00F66007" w:rsidRDefault="00BD4D84" w:rsidP="00BD4D84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F66007">
        <w:rPr>
          <w:i w:val="0"/>
          <w:iCs/>
          <w:color w:val="auto"/>
          <w:lang w:val="pt-PT"/>
        </w:rPr>
        <w:t xml:space="preserve">Deve </w:t>
      </w:r>
      <w:r w:rsidRPr="00D823CC">
        <w:rPr>
          <w:i w:val="0"/>
          <w:iCs/>
          <w:color w:val="auto"/>
        </w:rPr>
        <w:t>ser</w:t>
      </w:r>
      <w:r w:rsidRPr="00F66007">
        <w:rPr>
          <w:i w:val="0"/>
          <w:iCs/>
          <w:color w:val="auto"/>
          <w:lang w:val="pt-PT"/>
        </w:rPr>
        <w:t xml:space="preserve"> uma aplicação </w:t>
      </w:r>
      <w:r w:rsidR="00F66007" w:rsidRPr="00F66007">
        <w:rPr>
          <w:i w:val="0"/>
          <w:iCs/>
          <w:color w:val="auto"/>
          <w:lang w:val="pt-PT"/>
        </w:rPr>
        <w:t>móvel, podendo evoluir para uma aplicação para computador depois</w:t>
      </w:r>
      <w:r w:rsidRPr="00F66007">
        <w:rPr>
          <w:i w:val="0"/>
          <w:iCs/>
          <w:color w:val="auto"/>
          <w:lang w:val="pt-PT"/>
        </w:rPr>
        <w:t>;</w:t>
      </w:r>
    </w:p>
    <w:p w14:paraId="62B90743" w14:textId="4F2A3669" w:rsidR="000568CE" w:rsidRPr="00F66007" w:rsidRDefault="00BD4D84" w:rsidP="00F66007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F66007">
        <w:rPr>
          <w:i w:val="0"/>
          <w:iCs/>
          <w:color w:val="auto"/>
          <w:lang w:val="pt-PT"/>
        </w:rPr>
        <w:t xml:space="preserve">Deve rodar em </w:t>
      </w:r>
      <w:r w:rsidR="00F66007" w:rsidRPr="00F66007">
        <w:rPr>
          <w:i w:val="0"/>
          <w:iCs/>
          <w:color w:val="auto"/>
          <w:lang w:val="pt-PT"/>
        </w:rPr>
        <w:t>sistema android</w:t>
      </w:r>
      <w:r w:rsidRPr="00F66007">
        <w:rPr>
          <w:i w:val="0"/>
          <w:iCs/>
          <w:color w:val="auto"/>
          <w:lang w:val="pt-PT"/>
        </w:rPr>
        <w:t>;</w:t>
      </w:r>
    </w:p>
    <w:p w14:paraId="7BA234A5" w14:textId="77777777" w:rsidR="00F66007" w:rsidRPr="00F66007" w:rsidRDefault="00BD4D84" w:rsidP="00F66007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F66007">
        <w:rPr>
          <w:i w:val="0"/>
          <w:iCs/>
          <w:color w:val="auto"/>
          <w:lang w:val="pt-PT"/>
        </w:rPr>
        <w:t xml:space="preserve">Deve ser entregue até </w:t>
      </w:r>
      <w:r w:rsidR="00F66007" w:rsidRPr="00F66007">
        <w:rPr>
          <w:i w:val="0"/>
          <w:iCs/>
          <w:color w:val="auto"/>
          <w:lang w:val="pt-PT"/>
        </w:rPr>
        <w:t>meio de novembro</w:t>
      </w:r>
      <w:r w:rsidRPr="00F66007">
        <w:rPr>
          <w:i w:val="0"/>
          <w:iCs/>
          <w:color w:val="auto"/>
          <w:lang w:val="pt-PT"/>
        </w:rPr>
        <w:t xml:space="preserve"> de 20</w:t>
      </w:r>
      <w:r w:rsidR="000568CE" w:rsidRPr="00F66007">
        <w:rPr>
          <w:i w:val="0"/>
          <w:iCs/>
          <w:color w:val="auto"/>
          <w:lang w:val="pt-PT"/>
        </w:rPr>
        <w:t>2</w:t>
      </w:r>
      <w:r w:rsidR="00F66007" w:rsidRPr="00F66007">
        <w:rPr>
          <w:i w:val="0"/>
          <w:iCs/>
          <w:color w:val="auto"/>
          <w:lang w:val="pt-PT"/>
        </w:rPr>
        <w:t>5</w:t>
      </w:r>
      <w:r w:rsidRPr="00F66007">
        <w:rPr>
          <w:i w:val="0"/>
          <w:iCs/>
          <w:color w:val="auto"/>
          <w:lang w:val="pt-PT"/>
        </w:rPr>
        <w:t>;</w:t>
      </w:r>
    </w:p>
    <w:p w14:paraId="2A95E368" w14:textId="36692B58" w:rsidR="00CA1C0D" w:rsidRPr="00F66007" w:rsidRDefault="00BD4D84" w:rsidP="00F66007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F66007">
        <w:rPr>
          <w:i w:val="0"/>
          <w:iCs/>
          <w:color w:val="auto"/>
          <w:lang w:val="pt-PT"/>
        </w:rPr>
        <w:t xml:space="preserve">Deve haver </w:t>
      </w:r>
      <w:r w:rsidR="00F66007" w:rsidRPr="00F66007">
        <w:rPr>
          <w:i w:val="0"/>
          <w:iCs/>
          <w:color w:val="auto"/>
          <w:lang w:val="pt-PT"/>
        </w:rPr>
        <w:t>manual para o usário.</w:t>
      </w:r>
    </w:p>
    <w:p w14:paraId="5341E32C" w14:textId="77777777" w:rsidR="007B7D37" w:rsidRDefault="007B7D37" w:rsidP="007B7D37">
      <w:pPr>
        <w:pStyle w:val="Heading1"/>
        <w:rPr>
          <w:lang w:val="pt-PT"/>
        </w:rPr>
      </w:pPr>
      <w:bookmarkStart w:id="21" w:name="_Toc41559917"/>
      <w:r>
        <w:rPr>
          <w:lang w:val="pt-PT"/>
        </w:rPr>
        <w:t>Riscos</w:t>
      </w:r>
      <w:bookmarkEnd w:id="21"/>
    </w:p>
    <w:p w14:paraId="63F98B60" w14:textId="77777777" w:rsidR="007B7D37" w:rsidRPr="00F66007" w:rsidRDefault="00E40350" w:rsidP="00A67195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F66007">
        <w:rPr>
          <w:i w:val="0"/>
          <w:iCs/>
          <w:color w:val="auto"/>
          <w:lang w:val="pt-PT"/>
        </w:rPr>
        <w:t>Cumprimento de prazo dada a complexidade e tempo para o desenvolvimento do sistema.</w:t>
      </w:r>
    </w:p>
    <w:p w14:paraId="7764DC88" w14:textId="2808FF71" w:rsidR="007B7D37" w:rsidRDefault="007B7D37" w:rsidP="00F66007">
      <w:pPr>
        <w:pStyle w:val="Instruo"/>
        <w:rPr>
          <w:lang w:val="pt-PT"/>
        </w:rPr>
      </w:pPr>
    </w:p>
    <w:p w14:paraId="4E32170F" w14:textId="4197675B" w:rsidR="00BD4D84" w:rsidRPr="00F66007" w:rsidRDefault="00E14F8E" w:rsidP="00F66007">
      <w:pPr>
        <w:pStyle w:val="Heading1"/>
        <w:rPr>
          <w:lang w:val="pt-PT"/>
        </w:rPr>
      </w:pPr>
      <w:bookmarkStart w:id="22" w:name="_Toc41559918"/>
      <w:r>
        <w:rPr>
          <w:lang w:val="pt-PT"/>
        </w:rPr>
        <w:t xml:space="preserve">Requisitos de </w:t>
      </w:r>
      <w:r w:rsidRPr="00F66007">
        <w:rPr>
          <w:lang w:val="en-US"/>
        </w:rPr>
        <w:t>Documentação</w:t>
      </w:r>
      <w:bookmarkEnd w:id="22"/>
    </w:p>
    <w:p w14:paraId="200E210D" w14:textId="23D7FBC2" w:rsidR="00CA1C0D" w:rsidRPr="00F66007" w:rsidRDefault="00BD4D84" w:rsidP="00F66007">
      <w:pPr>
        <w:pStyle w:val="Instruo"/>
        <w:numPr>
          <w:ilvl w:val="0"/>
          <w:numId w:val="8"/>
        </w:numPr>
        <w:rPr>
          <w:i w:val="0"/>
          <w:iCs/>
          <w:color w:val="auto"/>
          <w:lang w:val="pt-PT"/>
        </w:rPr>
      </w:pPr>
      <w:r w:rsidRPr="00F66007">
        <w:rPr>
          <w:i w:val="0"/>
          <w:iCs/>
          <w:color w:val="auto"/>
        </w:rPr>
        <w:t>Manual do usuário;</w:t>
      </w:r>
    </w:p>
    <w:sectPr w:rsidR="00CA1C0D" w:rsidRPr="00F66007" w:rsidSect="00DA2E88">
      <w:headerReference w:type="default" r:id="rId16"/>
      <w:footerReference w:type="default" r:id="rId17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E2D38" w14:textId="77777777" w:rsidR="0094655B" w:rsidRDefault="0094655B">
      <w:r>
        <w:separator/>
      </w:r>
    </w:p>
  </w:endnote>
  <w:endnote w:type="continuationSeparator" w:id="0">
    <w:p w14:paraId="79050777" w14:textId="77777777" w:rsidR="0094655B" w:rsidRDefault="00946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68B33" w14:textId="77777777" w:rsidR="006A25C4" w:rsidRDefault="006A25C4">
    <w:pPr>
      <w:pStyle w:val="Footer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540E3B40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C06F978" w14:textId="77777777" w:rsidR="006A25C4" w:rsidRDefault="006A25C4">
          <w:pPr>
            <w:pStyle w:val="Footer"/>
          </w:pPr>
          <w:r>
            <w:t>Politec Ltda.</w:t>
          </w:r>
        </w:p>
        <w:p w14:paraId="429D578C" w14:textId="77777777" w:rsidR="006A25C4" w:rsidRDefault="006A25C4">
          <w:pPr>
            <w:pStyle w:val="Footer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9345F5E" w14:textId="77777777" w:rsidR="006A25C4" w:rsidRDefault="006A25C4">
          <w:pPr>
            <w:pStyle w:val="Footer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93B53E4" w14:textId="77777777" w:rsidR="006A25C4" w:rsidRDefault="006A25C4">
          <w:pPr>
            <w:pStyle w:val="Footer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A17A8E">
            <w:fldChar w:fldCharType="begin"/>
          </w:r>
          <w:r w:rsidR="00A17A8E">
            <w:instrText xml:space="preserve"> NUMPAGES </w:instrText>
          </w:r>
          <w:r w:rsidR="00A17A8E">
            <w:fldChar w:fldCharType="separate"/>
          </w:r>
          <w:r>
            <w:rPr>
              <w:noProof/>
            </w:rPr>
            <w:t>3</w:t>
          </w:r>
          <w:r w:rsidR="00A17A8E">
            <w:rPr>
              <w:noProof/>
            </w:rPr>
            <w:fldChar w:fldCharType="end"/>
          </w:r>
        </w:p>
      </w:tc>
    </w:tr>
  </w:tbl>
  <w:p w14:paraId="4103F5E5" w14:textId="77777777" w:rsidR="006A25C4" w:rsidRDefault="006A25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8CA5A" w14:textId="77777777" w:rsidR="00152A9F" w:rsidRDefault="00152A9F">
    <w:pPr>
      <w:pStyle w:val="Footer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3443D8E6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C97D2C3" w14:textId="77777777" w:rsidR="00152A9F" w:rsidRDefault="00152A9F">
          <w:pPr>
            <w:pStyle w:val="Footer"/>
          </w:pPr>
          <w:r>
            <w:t>Politec Ltda.</w:t>
          </w:r>
        </w:p>
        <w:p w14:paraId="377D4441" w14:textId="77777777" w:rsidR="00152A9F" w:rsidRDefault="00152A9F">
          <w:pPr>
            <w:pStyle w:val="Footer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BB03B0B" w14:textId="77777777" w:rsidR="00152A9F" w:rsidRDefault="00152A9F">
          <w:pPr>
            <w:pStyle w:val="Footer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2D5EF23" w14:textId="77777777" w:rsidR="00152A9F" w:rsidRDefault="00152A9F">
          <w:pPr>
            <w:pStyle w:val="Footer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29E4B876" w14:textId="77777777" w:rsidR="00152A9F" w:rsidRDefault="00152A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4C6A3" w14:textId="77777777" w:rsidR="00DA2E88" w:rsidRDefault="00DA2E88">
    <w:pPr>
      <w:pStyle w:val="Footer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5EDF1DF7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2751FA1" w14:textId="77777777" w:rsidR="00DA2E88" w:rsidRDefault="00DA2E88">
          <w:pPr>
            <w:pStyle w:val="Footer"/>
          </w:pPr>
          <w:r>
            <w:t>Politec Ltda.</w:t>
          </w:r>
        </w:p>
        <w:p w14:paraId="624B10BE" w14:textId="77777777" w:rsidR="00DA2E88" w:rsidRDefault="00DA2E88">
          <w:pPr>
            <w:pStyle w:val="Footer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4CE3E23" w14:textId="77777777" w:rsidR="00DA2E88" w:rsidRDefault="00DA2E88">
          <w:pPr>
            <w:pStyle w:val="Footer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732B1E3" w14:textId="77777777" w:rsidR="00DA2E88" w:rsidRDefault="00DA2E88">
          <w:pPr>
            <w:pStyle w:val="Footer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308D7807" w14:textId="77777777" w:rsidR="00DA2E88" w:rsidRDefault="00DA2E8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9072E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7A573E31" w14:textId="77777777">
      <w:trPr>
        <w:cantSplit/>
      </w:trPr>
      <w:sdt>
        <w:sdtPr>
          <w:rPr>
            <w:lang w:val="en-US"/>
          </w:rPr>
          <w:alias w:val="Gestor"/>
          <w:tag w:val=""/>
          <w:id w:val="1558433569"/>
          <w:placeholder>
            <w:docPart w:val="72A53AEF14B34E03A3C54D3BA85517B3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tc>
            <w:tcPr>
              <w:tcW w:w="4320" w:type="dxa"/>
            </w:tcPr>
            <w:p w14:paraId="563544C1" w14:textId="6D9BDD33" w:rsidR="00CA1C0D" w:rsidRPr="000D0988" w:rsidRDefault="000D0988">
              <w:pPr>
                <w:rPr>
                  <w:lang w:val="en-US"/>
                </w:rPr>
              </w:pPr>
              <w:r w:rsidRPr="000D0988">
                <w:rPr>
                  <w:lang w:val="en-US"/>
                </w:rPr>
                <w:t>SYLF - See Your Line Follower</w:t>
              </w:r>
            </w:p>
          </w:tc>
        </w:sdtContent>
      </w:sdt>
      <w:tc>
        <w:tcPr>
          <w:tcW w:w="1440" w:type="dxa"/>
          <w:vAlign w:val="center"/>
        </w:tcPr>
        <w:p w14:paraId="549B802C" w14:textId="77777777" w:rsidR="00CA1C0D" w:rsidRPr="000D0988" w:rsidRDefault="00CA1C0D">
          <w:pPr>
            <w:rPr>
              <w:lang w:val="en-US"/>
            </w:rPr>
          </w:pPr>
        </w:p>
      </w:tc>
      <w:sdt>
        <w:sdtPr>
          <w:rPr>
            <w:lang w:val="pt-PT"/>
          </w:rPr>
          <w:alias w:val="Assunto"/>
          <w:tag w:val=""/>
          <w:id w:val="1033692094"/>
          <w:placeholder>
            <w:docPart w:val="2C5ABA98347E4AE08287D9702BE7479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2340" w:type="dxa"/>
              <w:vAlign w:val="center"/>
            </w:tcPr>
            <w:p w14:paraId="6C90EC93" w14:textId="61FF97D3" w:rsidR="00CA1C0D" w:rsidRPr="00F22AD8" w:rsidRDefault="000D0988">
              <w:pPr>
                <w:rPr>
                  <w:lang w:val="pt-PT"/>
                </w:rPr>
              </w:pPr>
              <w:r>
                <w:rPr>
                  <w:lang w:val="pt-PT"/>
                </w:rPr>
                <w:t>Versão &lt;1.0&gt;</w:t>
              </w:r>
            </w:p>
          </w:tc>
        </w:sdtContent>
      </w:sdt>
      <w:tc>
        <w:tcPr>
          <w:tcW w:w="1610" w:type="dxa"/>
          <w:vAlign w:val="center"/>
        </w:tcPr>
        <w:p w14:paraId="0ED0C661" w14:textId="77777777" w:rsidR="00CA1C0D" w:rsidRDefault="00E14F8E" w:rsidP="006A25C4">
          <w:pPr>
            <w:jc w:val="right"/>
          </w:pPr>
          <w:r>
            <w:rPr>
              <w:lang w:val="en-US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 w:rsidR="00A17A8E">
            <w:fldChar w:fldCharType="begin"/>
          </w:r>
          <w:r w:rsidR="00A17A8E">
            <w:instrText xml:space="preserve"> NUMPAGES </w:instrText>
          </w:r>
          <w:r w:rsidR="00A17A8E">
            <w:fldChar w:fldCharType="separate"/>
          </w:r>
          <w:r w:rsidR="00B31999">
            <w:rPr>
              <w:noProof/>
            </w:rPr>
            <w:t>6</w:t>
          </w:r>
          <w:r w:rsidR="00A17A8E">
            <w:rPr>
              <w:noProof/>
            </w:rPr>
            <w:fldChar w:fldCharType="end"/>
          </w:r>
        </w:p>
      </w:tc>
    </w:tr>
  </w:tbl>
  <w:p w14:paraId="7FF9DE86" w14:textId="77777777" w:rsidR="00CA1C0D" w:rsidRDefault="006A25C4" w:rsidP="006A25C4">
    <w:pPr>
      <w:jc w:val="right"/>
    </w:pPr>
    <w:r>
      <w:t xml:space="preserve">vs: </w:t>
    </w:r>
    <w:fldSimple w:instr=" DOCPROPERTY  &quot;Versão Modelo&quot;  \* MERGEFORMAT ">
      <w:r w:rsidR="00F97296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D7B48" w14:textId="77777777" w:rsidR="0094655B" w:rsidRDefault="0094655B">
      <w:r>
        <w:separator/>
      </w:r>
    </w:p>
  </w:footnote>
  <w:footnote w:type="continuationSeparator" w:id="0">
    <w:p w14:paraId="4895A8C1" w14:textId="77777777" w:rsidR="0094655B" w:rsidRDefault="00946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3F4059CB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0A27A448" w14:textId="77777777" w:rsidR="006A25C4" w:rsidRDefault="006A25C4">
          <w:pPr>
            <w:pStyle w:val="Footer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2DD61D79" w14:textId="77777777" w:rsidR="006A25C4" w:rsidRDefault="006A25C4">
          <w:pPr>
            <w:pStyle w:val="Footer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0A357118" w14:textId="77777777" w:rsidR="006A25C4" w:rsidRDefault="006A25C4">
          <w:pPr>
            <w:pStyle w:val="Footer"/>
            <w:jc w:val="right"/>
            <w:rPr>
              <w:b/>
            </w:rPr>
          </w:pPr>
          <w:r>
            <w:rPr>
              <w:b/>
            </w:rPr>
            <w:object w:dxaOrig="1230" w:dyaOrig="690" w14:anchorId="05F83E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818749665" r:id="rId2"/>
            </w:object>
          </w:r>
        </w:p>
      </w:tc>
    </w:tr>
  </w:tbl>
  <w:p w14:paraId="22C1A3CE" w14:textId="77777777" w:rsidR="006A25C4" w:rsidRDefault="006A25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59635C12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3C83D81E" w14:textId="77777777" w:rsidR="00152A9F" w:rsidRDefault="00152A9F">
          <w:pPr>
            <w:pStyle w:val="Footer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2906BF0E" w14:textId="77777777" w:rsidR="00152A9F" w:rsidRDefault="00152A9F">
          <w:pPr>
            <w:pStyle w:val="Footer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02DC52DB" w14:textId="77777777" w:rsidR="00152A9F" w:rsidRDefault="00152A9F">
          <w:pPr>
            <w:pStyle w:val="Footer"/>
            <w:jc w:val="right"/>
            <w:rPr>
              <w:b/>
            </w:rPr>
          </w:pPr>
          <w:r>
            <w:rPr>
              <w:b/>
            </w:rPr>
            <w:object w:dxaOrig="1230" w:dyaOrig="690" w14:anchorId="1F89E28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818749666" r:id="rId2"/>
            </w:object>
          </w:r>
        </w:p>
      </w:tc>
    </w:tr>
  </w:tbl>
  <w:p w14:paraId="53D00771" w14:textId="77777777" w:rsidR="00152A9F" w:rsidRDefault="00152A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476F82A7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0457C2E4" w14:textId="77777777" w:rsidR="00DA2E88" w:rsidRDefault="00DA2E88">
          <w:pPr>
            <w:pStyle w:val="Footer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35DC44C0" w14:textId="77777777" w:rsidR="00DA2E88" w:rsidRDefault="00DA2E88">
          <w:pPr>
            <w:pStyle w:val="Footer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5E463BC3" w14:textId="77777777" w:rsidR="00DA2E88" w:rsidRDefault="00DA2E88">
          <w:pPr>
            <w:pStyle w:val="Footer"/>
            <w:jc w:val="right"/>
            <w:rPr>
              <w:b/>
            </w:rPr>
          </w:pPr>
          <w:r>
            <w:rPr>
              <w:b/>
            </w:rPr>
            <w:object w:dxaOrig="1230" w:dyaOrig="690" w14:anchorId="07C4CA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818749667" r:id="rId2"/>
            </w:object>
          </w:r>
        </w:p>
      </w:tc>
    </w:tr>
  </w:tbl>
  <w:p w14:paraId="1BF42034" w14:textId="77777777" w:rsidR="00DA2E88" w:rsidRDefault="00DA2E8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55E6075E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18984009" w14:textId="77777777"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8A2F7618B6A043EE95EC6559294D30C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23DD4BB3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7BADCEDE" w14:textId="77777777" w:rsidR="00CA1C0D" w:rsidRDefault="00CA1C0D">
          <w:pPr>
            <w:rPr>
              <w:b/>
            </w:rPr>
          </w:pPr>
        </w:p>
      </w:tc>
    </w:tr>
  </w:tbl>
  <w:p w14:paraId="74B59090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607E467E"/>
    <w:lvl w:ilvl="0" w:tplc="48323970">
      <w:start w:val="1"/>
      <w:numFmt w:val="decimal"/>
      <w:pStyle w:val="Heading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F37BFE"/>
    <w:multiLevelType w:val="hybridMultilevel"/>
    <w:tmpl w:val="FA704D92"/>
    <w:lvl w:ilvl="0" w:tplc="9B2095CA">
      <w:start w:val="1"/>
      <w:numFmt w:val="bullet"/>
      <w:pStyle w:val="Lis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5133A1"/>
    <w:multiLevelType w:val="multilevel"/>
    <w:tmpl w:val="65BC53E8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516992223">
    <w:abstractNumId w:val="4"/>
  </w:num>
  <w:num w:numId="2" w16cid:durableId="1511489443">
    <w:abstractNumId w:val="6"/>
  </w:num>
  <w:num w:numId="3" w16cid:durableId="437260548">
    <w:abstractNumId w:val="6"/>
  </w:num>
  <w:num w:numId="4" w16cid:durableId="2121299055">
    <w:abstractNumId w:val="6"/>
  </w:num>
  <w:num w:numId="5" w16cid:durableId="2074622422">
    <w:abstractNumId w:val="6"/>
  </w:num>
  <w:num w:numId="6" w16cid:durableId="731734251">
    <w:abstractNumId w:val="1"/>
  </w:num>
  <w:num w:numId="7" w16cid:durableId="51387661">
    <w:abstractNumId w:val="0"/>
  </w:num>
  <w:num w:numId="8" w16cid:durableId="1041829855">
    <w:abstractNumId w:val="2"/>
  </w:num>
  <w:num w:numId="9" w16cid:durableId="1269922912">
    <w:abstractNumId w:val="5"/>
  </w:num>
  <w:num w:numId="10" w16cid:durableId="36117082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96"/>
    <w:rsid w:val="000568CE"/>
    <w:rsid w:val="0006541F"/>
    <w:rsid w:val="000B1595"/>
    <w:rsid w:val="000B65A4"/>
    <w:rsid w:val="000D0988"/>
    <w:rsid w:val="000D3D31"/>
    <w:rsid w:val="000E5CBC"/>
    <w:rsid w:val="00134755"/>
    <w:rsid w:val="00152A9F"/>
    <w:rsid w:val="00156BB7"/>
    <w:rsid w:val="00170C62"/>
    <w:rsid w:val="00184C3A"/>
    <w:rsid w:val="00195780"/>
    <w:rsid w:val="001F7C4D"/>
    <w:rsid w:val="00271A9A"/>
    <w:rsid w:val="00280DC8"/>
    <w:rsid w:val="002A3B6F"/>
    <w:rsid w:val="002C4CB3"/>
    <w:rsid w:val="00356220"/>
    <w:rsid w:val="0037618A"/>
    <w:rsid w:val="003D28E2"/>
    <w:rsid w:val="003D52E2"/>
    <w:rsid w:val="00412ACF"/>
    <w:rsid w:val="00424835"/>
    <w:rsid w:val="004262DA"/>
    <w:rsid w:val="00480DDC"/>
    <w:rsid w:val="0054001E"/>
    <w:rsid w:val="00572868"/>
    <w:rsid w:val="00577A27"/>
    <w:rsid w:val="00591727"/>
    <w:rsid w:val="005A35CE"/>
    <w:rsid w:val="006743EC"/>
    <w:rsid w:val="006A25C4"/>
    <w:rsid w:val="006D016B"/>
    <w:rsid w:val="006F3CDE"/>
    <w:rsid w:val="006F6B55"/>
    <w:rsid w:val="00706369"/>
    <w:rsid w:val="00754E2E"/>
    <w:rsid w:val="00783CCD"/>
    <w:rsid w:val="007B7D37"/>
    <w:rsid w:val="008535C4"/>
    <w:rsid w:val="008601CF"/>
    <w:rsid w:val="00866C43"/>
    <w:rsid w:val="00866F97"/>
    <w:rsid w:val="008F5C6A"/>
    <w:rsid w:val="0091283D"/>
    <w:rsid w:val="0094655B"/>
    <w:rsid w:val="0095017F"/>
    <w:rsid w:val="00970EC6"/>
    <w:rsid w:val="0099317F"/>
    <w:rsid w:val="009B1EEF"/>
    <w:rsid w:val="009E1EDF"/>
    <w:rsid w:val="00A17A8E"/>
    <w:rsid w:val="00A40A69"/>
    <w:rsid w:val="00A65C13"/>
    <w:rsid w:val="00B136AA"/>
    <w:rsid w:val="00B31999"/>
    <w:rsid w:val="00B562B3"/>
    <w:rsid w:val="00B90AF5"/>
    <w:rsid w:val="00B940E5"/>
    <w:rsid w:val="00BA55D0"/>
    <w:rsid w:val="00BB7C2C"/>
    <w:rsid w:val="00BD4D84"/>
    <w:rsid w:val="00C22D9B"/>
    <w:rsid w:val="00C357FE"/>
    <w:rsid w:val="00C57F62"/>
    <w:rsid w:val="00CA1C0D"/>
    <w:rsid w:val="00CF37F6"/>
    <w:rsid w:val="00CF4692"/>
    <w:rsid w:val="00D25ED1"/>
    <w:rsid w:val="00D675CB"/>
    <w:rsid w:val="00D77A69"/>
    <w:rsid w:val="00D823CC"/>
    <w:rsid w:val="00D82CF1"/>
    <w:rsid w:val="00DA2E88"/>
    <w:rsid w:val="00DE041A"/>
    <w:rsid w:val="00E14F8E"/>
    <w:rsid w:val="00E26429"/>
    <w:rsid w:val="00E37A72"/>
    <w:rsid w:val="00E40350"/>
    <w:rsid w:val="00E72350"/>
    <w:rsid w:val="00EB261B"/>
    <w:rsid w:val="00EE12F5"/>
    <w:rsid w:val="00EF3596"/>
    <w:rsid w:val="00F17D38"/>
    <w:rsid w:val="00F2279B"/>
    <w:rsid w:val="00F22AD8"/>
    <w:rsid w:val="00F66007"/>
    <w:rsid w:val="00F97296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EEE8A8"/>
  <w15:docId w15:val="{0FA561F5-4589-485C-B34A-A13C7541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Heading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TOC3">
    <w:name w:val="toc 3"/>
    <w:basedOn w:val="TOC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BodyText0">
    <w:name w:val="Body Text"/>
    <w:basedOn w:val="Normal"/>
    <w:semiHidden/>
    <w:pPr>
      <w:jc w:val="left"/>
    </w:pPr>
    <w:rPr>
      <w:lang w:val="pt-PT"/>
    </w:rPr>
  </w:style>
  <w:style w:type="character" w:styleId="PlaceholderText">
    <w:name w:val="Placeholder Text"/>
    <w:basedOn w:val="DefaultParagraphFont"/>
    <w:uiPriority w:val="99"/>
    <w:semiHidden/>
    <w:rsid w:val="006A25C4"/>
    <w:rPr>
      <w:color w:val="808080"/>
    </w:rPr>
  </w:style>
  <w:style w:type="character" w:customStyle="1" w:styleId="FooterChar">
    <w:name w:val="Footer Char"/>
    <w:basedOn w:val="DefaultParagraphFont"/>
    <w:link w:val="Footer"/>
    <w:semiHidden/>
    <w:rsid w:val="006A25C4"/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AF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6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ELlsFzElDXBik4NenaVM0_hIPzlf0LzZ0PFVzEhjRcQ/edit?usp=shar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Downloads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2F7618B6A043EE95EC6559294D3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48961-B2A1-40D8-8C97-E71927314F91}"/>
      </w:docPartPr>
      <w:docPartBody>
        <w:p w:rsidR="00CA3B82" w:rsidRDefault="00000000">
          <w:pPr>
            <w:pStyle w:val="8A2F7618B6A043EE95EC6559294D30C2"/>
          </w:pPr>
          <w:r w:rsidRPr="003D2951">
            <w:rPr>
              <w:rStyle w:val="PlaceholderText"/>
            </w:rPr>
            <w:t>[Título]</w:t>
          </w:r>
        </w:p>
      </w:docPartBody>
    </w:docPart>
    <w:docPart>
      <w:docPartPr>
        <w:name w:val="72A53AEF14B34E03A3C54D3BA8551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565AB-8602-4382-BE1D-B27713E9639D}"/>
      </w:docPartPr>
      <w:docPartBody>
        <w:p w:rsidR="00CA3B82" w:rsidRDefault="00000000">
          <w:pPr>
            <w:pStyle w:val="72A53AEF14B34E03A3C54D3BA85517B3"/>
          </w:pPr>
          <w:r w:rsidRPr="003D2951">
            <w:rPr>
              <w:rStyle w:val="PlaceholderText"/>
            </w:rPr>
            <w:t>[Título]</w:t>
          </w:r>
        </w:p>
      </w:docPartBody>
    </w:docPart>
    <w:docPart>
      <w:docPartPr>
        <w:name w:val="2C5ABA98347E4AE08287D9702BE74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B1742-5EB3-4928-B17E-1C03E7629471}"/>
      </w:docPartPr>
      <w:docPartBody>
        <w:p w:rsidR="00CA3B82" w:rsidRDefault="00000000">
          <w:pPr>
            <w:pStyle w:val="2C5ABA98347E4AE08287D9702BE7479A"/>
          </w:pPr>
          <w:r w:rsidRPr="00A0088E">
            <w:rPr>
              <w:rStyle w:val="PlaceholderText"/>
            </w:rPr>
            <w:t>[Gestor]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A3"/>
    <w:rsid w:val="00356220"/>
    <w:rsid w:val="00366E41"/>
    <w:rsid w:val="0045493A"/>
    <w:rsid w:val="004B79A3"/>
    <w:rsid w:val="006743EC"/>
    <w:rsid w:val="006D016B"/>
    <w:rsid w:val="00CA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A2F7618B6A043EE95EC6559294D30C2">
    <w:name w:val="8A2F7618B6A043EE95EC6559294D30C2"/>
  </w:style>
  <w:style w:type="paragraph" w:customStyle="1" w:styleId="72A53AEF14B34E03A3C54D3BA85517B3">
    <w:name w:val="72A53AEF14B34E03A3C54D3BA85517B3"/>
  </w:style>
  <w:style w:type="paragraph" w:customStyle="1" w:styleId="2C5ABA98347E4AE08287D9702BE7479A">
    <w:name w:val="2C5ABA98347E4AE08287D9702BE747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F8546-012C-4BC9-9CCA-E9198BD69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Visão.dotx</Template>
  <TotalTime>1126</TotalTime>
  <Pages>6</Pages>
  <Words>680</Words>
  <Characters>3877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Visão</vt:lpstr>
      <vt:lpstr>Visão</vt:lpstr>
    </vt:vector>
  </TitlesOfParts>
  <Manager>SYLF - See Your Line Follower</Manager>
  <Company/>
  <LinksUpToDate>false</LinksUpToDate>
  <CharactersWithSpaces>4548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&lt;1.0&gt;</dc:subject>
  <dc:creator>Brian Wealth</dc:creator>
  <cp:lastModifiedBy>Brian Wealth</cp:lastModifiedBy>
  <cp:revision>4</cp:revision>
  <cp:lastPrinted>2005-05-17T17:30:00Z</cp:lastPrinted>
  <dcterms:created xsi:type="dcterms:W3CDTF">2025-09-04T14:51:00Z</dcterms:created>
  <dcterms:modified xsi:type="dcterms:W3CDTF">2025-09-07T14:28:00Z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