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A7CE51" w14:textId="05A2A530" w:rsidR="00CA4A71" w:rsidRDefault="004B1997" w:rsidP="00CA4A71">
      <w:pPr>
        <w:pStyle w:val="EPP-Seonivel1"/>
      </w:pPr>
      <w:bookmarkStart w:id="0" w:name="_Toc464633893"/>
      <w:r>
        <w:t>caso de uso</w:t>
      </w:r>
      <w:r w:rsidR="00CA4A71">
        <w:t>:</w:t>
      </w:r>
      <w:r w:rsidR="00CA4A71" w:rsidRPr="00CA4A71">
        <w:t xml:space="preserve"> </w:t>
      </w:r>
      <w:r w:rsidR="00CA4A71" w:rsidRPr="00CA4A71">
        <w:t>Ver valores de entrada dos sensores e valor de saída da velocidade para os motores.</w:t>
      </w:r>
    </w:p>
    <w:p w14:paraId="2B87649A" w14:textId="0BAD1268" w:rsidR="004B1997" w:rsidRDefault="004B1997" w:rsidP="00CA4A71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  <w:r w:rsidR="00021812">
        <w:t>0</w:t>
      </w:r>
      <w:r w:rsidR="00CA4A71">
        <w:t>3</w:t>
      </w:r>
    </w:p>
    <w:p w14:paraId="042B253E" w14:textId="654AFE55" w:rsidR="00AF2C6E" w:rsidRDefault="00AF2C6E" w:rsidP="00AF2C6E">
      <w:pPr>
        <w:pStyle w:val="EPP-Seonivel1"/>
      </w:pPr>
      <w:r>
        <w:t xml:space="preserve">estimativa: </w:t>
      </w:r>
      <w:r w:rsidR="00021812">
        <w:t>30hrs</w:t>
      </w:r>
    </w:p>
    <w:p w14:paraId="06405EF8" w14:textId="4BA7D8E9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  <w:r w:rsidR="00CA4A71">
        <w:t>:</w:t>
      </w:r>
    </w:p>
    <w:p w14:paraId="18FE03C4" w14:textId="102B4E3E" w:rsidR="00CA4A71" w:rsidRPr="00CA4A71" w:rsidRDefault="00CA4A71" w:rsidP="00CA4A71">
      <w:pPr>
        <w:pStyle w:val="EPP-Seonivel1"/>
        <w:numPr>
          <w:ilvl w:val="0"/>
          <w:numId w:val="0"/>
        </w:numPr>
        <w:ind w:left="432"/>
        <w:rPr>
          <w:b w:val="0"/>
          <w:bCs/>
          <w:sz w:val="20"/>
          <w:szCs w:val="16"/>
        </w:rPr>
      </w:pPr>
      <w:bookmarkStart w:id="1" w:name="_Toc464633895"/>
      <w:bookmarkStart w:id="2" w:name="_Hlk208416196"/>
      <w:r w:rsidRPr="00CA4A71">
        <w:rPr>
          <w:b w:val="0"/>
          <w:bCs/>
          <w:iCs/>
          <w:caps w:val="0"/>
          <w:sz w:val="20"/>
          <w:szCs w:val="16"/>
          <w:lang w:val="pt-PT"/>
        </w:rPr>
        <w:t>Como um desenvolvedor, eu quero ver quais são os valores de entrada para os sensores de leitura e qual é o valor de saída da velocidade</w:t>
      </w:r>
      <w:r w:rsidRPr="00CA4A71">
        <w:rPr>
          <w:b w:val="0"/>
          <w:bCs/>
          <w:iCs/>
          <w:sz w:val="20"/>
          <w:szCs w:val="16"/>
          <w:lang w:val="pt-PT"/>
        </w:rPr>
        <w:t xml:space="preserve"> </w:t>
      </w:r>
      <w:r w:rsidRPr="00CA4A71">
        <w:rPr>
          <w:b w:val="0"/>
          <w:bCs/>
          <w:iCs/>
          <w:caps w:val="0"/>
          <w:sz w:val="20"/>
          <w:szCs w:val="16"/>
          <w:lang w:val="pt-PT"/>
        </w:rPr>
        <w:t>para o controle dos motores para melhor escolher valores de início adequados das variáveis de controle</w:t>
      </w:r>
      <w:r w:rsidRPr="00CA4A71">
        <w:rPr>
          <w:b w:val="0"/>
          <w:bCs/>
          <w:iCs/>
          <w:sz w:val="20"/>
          <w:szCs w:val="16"/>
          <w:lang w:val="pt-PT"/>
        </w:rPr>
        <w:t>.</w:t>
      </w:r>
      <w:bookmarkEnd w:id="2"/>
    </w:p>
    <w:p w14:paraId="29197CFE" w14:textId="4EA131BD" w:rsidR="00016CF6" w:rsidRDefault="004B1997" w:rsidP="00016CF6">
      <w:pPr>
        <w:pStyle w:val="EPP-Seonivel1"/>
      </w:pPr>
      <w:r>
        <w:t>TESTES DE ACEITAÇÃO</w:t>
      </w:r>
      <w:bookmarkEnd w:id="1"/>
    </w:p>
    <w:p w14:paraId="51DCD764" w14:textId="7F1B3FBB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021812" w:rsidRPr="00021812">
        <w:rPr>
          <w:iCs/>
          <w:color w:val="auto"/>
        </w:rPr>
        <w:t xml:space="preserve">Deve </w:t>
      </w:r>
      <w:r w:rsidR="00827900">
        <w:rPr>
          <w:iCs/>
          <w:color w:val="auto"/>
        </w:rPr>
        <w:t xml:space="preserve">ter </w:t>
      </w:r>
      <w:r w:rsidR="00021812" w:rsidRPr="00021812">
        <w:rPr>
          <w:iCs/>
          <w:color w:val="auto"/>
        </w:rPr>
        <w:t>comunicação sem fio</w:t>
      </w:r>
      <w:r w:rsidR="00274FD2">
        <w:rPr>
          <w:iCs/>
          <w:color w:val="auto"/>
        </w:rPr>
        <w:t xml:space="preserve"> estável</w:t>
      </w:r>
      <w:r w:rsidR="00021812" w:rsidRPr="00021812">
        <w:rPr>
          <w:iCs/>
          <w:color w:val="auto"/>
        </w:rPr>
        <w:t xml:space="preserve"> </w:t>
      </w:r>
      <w:r w:rsidR="00274FD2">
        <w:rPr>
          <w:iCs/>
          <w:color w:val="auto"/>
        </w:rPr>
        <w:t xml:space="preserve">e segura </w:t>
      </w:r>
      <w:r w:rsidR="00021812" w:rsidRPr="00021812">
        <w:rPr>
          <w:iCs/>
          <w:color w:val="auto"/>
        </w:rPr>
        <w:t>entre o aplicativo e o robô estabelecida</w:t>
      </w:r>
      <w:r>
        <w:t>.</w:t>
      </w:r>
    </w:p>
    <w:p w14:paraId="203FFD3C" w14:textId="77777777" w:rsidR="00016CF6" w:rsidRDefault="00016CF6" w:rsidP="00016CF6">
      <w:pPr>
        <w:pStyle w:val="EPP-Cabealho"/>
        <w:jc w:val="left"/>
      </w:pPr>
    </w:p>
    <w:p w14:paraId="51E29B78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3283"/>
        <w:gridCol w:w="2311"/>
        <w:gridCol w:w="3513"/>
      </w:tblGrid>
      <w:tr w:rsidR="00016CF6" w:rsidRPr="00016CF6" w14:paraId="2BAEC834" w14:textId="77777777" w:rsidTr="00CA4A71">
        <w:tc>
          <w:tcPr>
            <w:tcW w:w="521" w:type="dxa"/>
          </w:tcPr>
          <w:p w14:paraId="7D733F07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283" w:type="dxa"/>
          </w:tcPr>
          <w:p w14:paraId="4945FA1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11" w:type="dxa"/>
          </w:tcPr>
          <w:p w14:paraId="1C97F24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3513" w:type="dxa"/>
          </w:tcPr>
          <w:p w14:paraId="0C36C1A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716161" w:rsidRPr="00CA4A71" w14:paraId="5B20AA75" w14:textId="77777777" w:rsidTr="00CA4A71">
        <w:tc>
          <w:tcPr>
            <w:tcW w:w="521" w:type="dxa"/>
          </w:tcPr>
          <w:p w14:paraId="6B434BC1" w14:textId="77777777" w:rsidR="00016CF6" w:rsidRPr="00716161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16161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283" w:type="dxa"/>
          </w:tcPr>
          <w:p w14:paraId="0FBE154A" w14:textId="16CCCB00" w:rsidR="00016CF6" w:rsidRPr="00716161" w:rsidRDefault="00CA4A71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CA4A71">
              <w:rPr>
                <w:i w:val="0"/>
                <w:iCs/>
                <w:color w:val="auto"/>
              </w:rPr>
              <w:t>Ver valores de entrada dos sensores e valor de saída da velocidade para os motores.</w:t>
            </w:r>
          </w:p>
        </w:tc>
        <w:tc>
          <w:tcPr>
            <w:tcW w:w="2311" w:type="dxa"/>
          </w:tcPr>
          <w:p w14:paraId="378A3E32" w14:textId="77777777" w:rsidR="00CA4A71" w:rsidRPr="00CA4A71" w:rsidRDefault="00CA4A71" w:rsidP="00CA4A71">
            <w:pPr>
              <w:pStyle w:val="EPP-Comentario"/>
              <w:rPr>
                <w:iCs/>
                <w:color w:val="auto"/>
                <w:lang w:val="en-US"/>
              </w:rPr>
            </w:pPr>
            <w:r w:rsidRPr="00CA4A71">
              <w:rPr>
                <w:iCs/>
                <w:color w:val="auto"/>
                <w:lang w:val="en-US"/>
              </w:rPr>
              <w:t>"</w:t>
            </w:r>
            <w:proofErr w:type="spellStart"/>
            <w:proofErr w:type="gramStart"/>
            <w:r w:rsidRPr="00CA4A71">
              <w:rPr>
                <w:iCs/>
                <w:color w:val="auto"/>
                <w:lang w:val="en-US"/>
              </w:rPr>
              <w:t>sensor</w:t>
            </w:r>
            <w:proofErr w:type="gramEnd"/>
            <w:r w:rsidRPr="00CA4A71">
              <w:rPr>
                <w:iCs/>
                <w:color w:val="auto"/>
                <w:lang w:val="en-US"/>
              </w:rPr>
              <w:t>_array</w:t>
            </w:r>
            <w:proofErr w:type="spellEnd"/>
            <w:r w:rsidRPr="00CA4A71">
              <w:rPr>
                <w:iCs/>
                <w:color w:val="auto"/>
                <w:lang w:val="en-US"/>
              </w:rPr>
              <w:t>": "8-IR-array",</w:t>
            </w:r>
          </w:p>
          <w:p w14:paraId="4D80E306" w14:textId="77777777" w:rsidR="00CA4A71" w:rsidRPr="00CA4A71" w:rsidRDefault="00CA4A71" w:rsidP="00CA4A71">
            <w:pPr>
              <w:pStyle w:val="EPP-Comentario"/>
              <w:rPr>
                <w:iCs/>
                <w:color w:val="auto"/>
                <w:lang w:val="en-US"/>
              </w:rPr>
            </w:pPr>
            <w:r w:rsidRPr="00CA4A71">
              <w:rPr>
                <w:iCs/>
                <w:color w:val="auto"/>
                <w:lang w:val="en-US"/>
              </w:rPr>
              <w:t xml:space="preserve">  "values": [0, 1, 1, 0, 0, 1, 1, 0],</w:t>
            </w:r>
          </w:p>
          <w:p w14:paraId="0A437A33" w14:textId="6492355E" w:rsidR="00016CF6" w:rsidRPr="00716161" w:rsidRDefault="00CA4A71" w:rsidP="00CA4A71">
            <w:pPr>
              <w:pStyle w:val="EPP-Comentario"/>
              <w:rPr>
                <w:i w:val="0"/>
                <w:iCs/>
                <w:color w:val="auto"/>
              </w:rPr>
            </w:pPr>
            <w:r w:rsidRPr="00CA4A71">
              <w:rPr>
                <w:iCs/>
                <w:color w:val="auto"/>
                <w:lang w:val="en-US"/>
              </w:rPr>
              <w:t xml:space="preserve">  "timestamp": "2025-09-10T23:25:00Z"</w:t>
            </w:r>
          </w:p>
        </w:tc>
        <w:tc>
          <w:tcPr>
            <w:tcW w:w="3513" w:type="dxa"/>
          </w:tcPr>
          <w:p w14:paraId="6B99C42A" w14:textId="77777777" w:rsidR="00016CF6" w:rsidRDefault="00CA4A71" w:rsidP="00B25F0D">
            <w:pPr>
              <w:pStyle w:val="EPP-Comentario"/>
              <w:rPr>
                <w:i w:val="0"/>
                <w:iCs/>
                <w:color w:val="auto"/>
                <w:lang w:val="en-US"/>
              </w:rPr>
            </w:pPr>
            <w:r w:rsidRPr="00CA4A71">
              <w:rPr>
                <w:i w:val="0"/>
                <w:iCs/>
                <w:color w:val="auto"/>
                <w:lang w:val="en-US"/>
              </w:rPr>
              <w:t>[White] [Black] [Black] [White] [White] [Black] [Black] [White]</w:t>
            </w:r>
            <w:r>
              <w:rPr>
                <w:i w:val="0"/>
                <w:iCs/>
                <w:color w:val="auto"/>
                <w:lang w:val="en-US"/>
              </w:rPr>
              <w:br/>
            </w:r>
            <w:r>
              <w:rPr>
                <w:i w:val="0"/>
                <w:iCs/>
                <w:color w:val="auto"/>
                <w:lang w:val="en-US"/>
              </w:rPr>
              <w:br/>
            </w:r>
            <w:proofErr w:type="spellStart"/>
            <w:r>
              <w:rPr>
                <w:i w:val="0"/>
                <w:iCs/>
                <w:color w:val="auto"/>
                <w:lang w:val="en-US"/>
              </w:rPr>
              <w:t>ou</w:t>
            </w:r>
            <w:proofErr w:type="spellEnd"/>
          </w:p>
          <w:p w14:paraId="0B640709" w14:textId="77777777" w:rsidR="00CA4A71" w:rsidRDefault="00CA4A71" w:rsidP="00B25F0D">
            <w:pPr>
              <w:pStyle w:val="EPP-Comentario"/>
              <w:rPr>
                <w:i w:val="0"/>
                <w:iCs/>
                <w:color w:val="auto"/>
                <w:lang w:val="en-US"/>
              </w:rPr>
            </w:pPr>
          </w:p>
          <w:p w14:paraId="59B3A07C" w14:textId="59584385" w:rsidR="00CA4A71" w:rsidRPr="00CA4A71" w:rsidRDefault="00CA4A71" w:rsidP="00B25F0D">
            <w:pPr>
              <w:pStyle w:val="EPP-Comentario"/>
              <w:rPr>
                <w:i w:val="0"/>
                <w:iCs/>
                <w:color w:val="auto"/>
                <w:lang w:val="en-US"/>
              </w:rPr>
            </w:pPr>
            <w:r w:rsidRPr="00CA4A71">
              <w:rPr>
                <w:rFonts w:ascii="Segoe UI Emoji" w:hAnsi="Segoe UI Emoji" w:cs="Segoe UI Emoji"/>
                <w:i w:val="0"/>
                <w:iCs/>
                <w:color w:val="auto"/>
                <w:lang w:val="pt-BR"/>
              </w:rPr>
              <w:t>⬜⬛⬛⬜⬜⬛⬛⬜</w:t>
            </w:r>
          </w:p>
        </w:tc>
      </w:tr>
      <w:tr w:rsidR="00016CF6" w:rsidRPr="00CA4A71" w14:paraId="1D83A168" w14:textId="77777777" w:rsidTr="00CA4A71">
        <w:tc>
          <w:tcPr>
            <w:tcW w:w="521" w:type="dxa"/>
          </w:tcPr>
          <w:p w14:paraId="13DCA542" w14:textId="77777777" w:rsidR="00016CF6" w:rsidRPr="00CA4A71" w:rsidRDefault="00016CF6" w:rsidP="007E6CB5">
            <w:pPr>
              <w:pStyle w:val="EPP-Comentario"/>
              <w:rPr>
                <w:lang w:val="en-US"/>
              </w:rPr>
            </w:pPr>
          </w:p>
        </w:tc>
        <w:tc>
          <w:tcPr>
            <w:tcW w:w="3283" w:type="dxa"/>
          </w:tcPr>
          <w:p w14:paraId="12BC86CF" w14:textId="77777777" w:rsidR="00016CF6" w:rsidRPr="00CA4A71" w:rsidRDefault="00016CF6" w:rsidP="007E6CB5">
            <w:pPr>
              <w:pStyle w:val="EPP-Comentario"/>
              <w:rPr>
                <w:lang w:val="en-US"/>
              </w:rPr>
            </w:pPr>
          </w:p>
        </w:tc>
        <w:tc>
          <w:tcPr>
            <w:tcW w:w="2311" w:type="dxa"/>
          </w:tcPr>
          <w:p w14:paraId="658C5EA8" w14:textId="77777777" w:rsidR="00016CF6" w:rsidRPr="00CA4A71" w:rsidRDefault="00016CF6" w:rsidP="007E6CB5">
            <w:pPr>
              <w:pStyle w:val="EPP-Comentario"/>
              <w:rPr>
                <w:lang w:val="en-US"/>
              </w:rPr>
            </w:pPr>
          </w:p>
        </w:tc>
        <w:tc>
          <w:tcPr>
            <w:tcW w:w="3513" w:type="dxa"/>
          </w:tcPr>
          <w:p w14:paraId="55183A5B" w14:textId="77777777" w:rsidR="00016CF6" w:rsidRPr="00CA4A71" w:rsidRDefault="00016CF6" w:rsidP="007E6CB5">
            <w:pPr>
              <w:pStyle w:val="EPP-Comentario"/>
              <w:rPr>
                <w:lang w:val="en-US"/>
              </w:rPr>
            </w:pPr>
          </w:p>
        </w:tc>
      </w:tr>
    </w:tbl>
    <w:p w14:paraId="5DD3DF48" w14:textId="77777777" w:rsidR="00016CF6" w:rsidRPr="00CA4A71" w:rsidRDefault="00016CF6" w:rsidP="007E6CB5">
      <w:pPr>
        <w:pStyle w:val="EPP-Comentario"/>
        <w:rPr>
          <w:lang w:val="en-US"/>
        </w:rPr>
      </w:pPr>
    </w:p>
    <w:p w14:paraId="2429B875" w14:textId="77777777" w:rsidR="0033170C" w:rsidRDefault="0033170C" w:rsidP="0033170C">
      <w:pPr>
        <w:pStyle w:val="EPP-Seonivel1"/>
      </w:pPr>
      <w:r>
        <w:t>tEM PROTÓTIPO?</w:t>
      </w:r>
    </w:p>
    <w:p w14:paraId="6F96182C" w14:textId="0032A4E7" w:rsidR="0033170C" w:rsidRPr="00716161" w:rsidRDefault="00716161" w:rsidP="007E6CB5">
      <w:pPr>
        <w:pStyle w:val="EPP-Comentario"/>
        <w:rPr>
          <w:i w:val="0"/>
          <w:iCs/>
          <w:color w:val="auto"/>
        </w:rPr>
      </w:pPr>
      <w:r w:rsidRPr="00716161">
        <w:rPr>
          <w:i w:val="0"/>
          <w:iCs/>
          <w:color w:val="auto"/>
        </w:rPr>
        <w:t>Não no momento.</w:t>
      </w:r>
    </w:p>
    <w:sectPr w:rsidR="0033170C" w:rsidRPr="00716161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C32F2" w14:textId="77777777" w:rsidR="00D328B5" w:rsidRDefault="00D328B5">
      <w:r>
        <w:separator/>
      </w:r>
    </w:p>
  </w:endnote>
  <w:endnote w:type="continuationSeparator" w:id="0">
    <w:p w14:paraId="3BA0E232" w14:textId="77777777" w:rsidR="00D328B5" w:rsidRDefault="00D3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78D5" w14:textId="77777777" w:rsidR="00FB4266" w:rsidRDefault="00FB4266">
    <w:pPr>
      <w:pStyle w:val="Footer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A97B892" w14:textId="77777777">
      <w:trPr>
        <w:cantSplit/>
      </w:trPr>
      <w:tc>
        <w:tcPr>
          <w:tcW w:w="6300" w:type="dxa"/>
        </w:tcPr>
        <w:p w14:paraId="461B4996" w14:textId="485928C6" w:rsidR="00FB4266" w:rsidRPr="00B25F0D" w:rsidRDefault="00000000" w:rsidP="007E6CB5">
          <w:pPr>
            <w:pStyle w:val="EPP-Cabealho"/>
            <w:rPr>
              <w:lang w:val="en-US"/>
            </w:rPr>
          </w:pPr>
          <w:sdt>
            <w:sdtPr>
              <w:rPr>
                <w:lang w:val="en-U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 w:rsidRPr="00B25F0D">
                <w:rPr>
                  <w:lang w:val="en-US"/>
                </w:rPr>
                <w:t>&lt;</w:t>
              </w:r>
              <w:r w:rsidR="00B25F0D" w:rsidRPr="00B25F0D">
                <w:rPr>
                  <w:lang w:val="en-US"/>
                </w:rPr>
                <w:t>SYLF</w:t>
              </w:r>
              <w:r w:rsidR="0069452F" w:rsidRPr="00B25F0D">
                <w:rPr>
                  <w:lang w:val="en-US"/>
                </w:rPr>
                <w:t>&gt; - &lt;</w:t>
              </w:r>
              <w:r w:rsidR="00B25F0D" w:rsidRPr="00B25F0D">
                <w:rPr>
                  <w:lang w:val="en-US"/>
                </w:rPr>
                <w:t>See Your Line Follower</w:t>
              </w:r>
              <w:r w:rsidR="0069452F" w:rsidRPr="00B25F0D">
                <w:rPr>
                  <w:lang w:val="en-US"/>
                </w:rPr>
                <w:t>&gt;</w:t>
              </w:r>
            </w:sdtContent>
          </w:sdt>
          <w:r w:rsidR="0069452F" w:rsidRPr="00B25F0D">
            <w:rPr>
              <w:lang w:val="en-US"/>
            </w:rPr>
            <w:tab/>
          </w:r>
          <w:sdt>
            <w:sdtPr>
              <w:rPr>
                <w:lang w:val="en-U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roofErr w:type="spellStart"/>
              <w:r w:rsidR="0069452F" w:rsidRPr="00B25F0D">
                <w:rPr>
                  <w:lang w:val="en-US"/>
                </w:rPr>
                <w:t>Versão</w:t>
              </w:r>
              <w:proofErr w:type="spellEnd"/>
              <w:r w:rsidR="0069452F" w:rsidRPr="00B25F0D">
                <w:rPr>
                  <w:lang w:val="en-US"/>
                </w:rPr>
                <w:t xml:space="preserve"> &lt;</w:t>
              </w:r>
              <w:r w:rsidR="00B25F0D">
                <w:rPr>
                  <w:lang w:val="en-US"/>
                </w:rPr>
                <w:t>1.0</w:t>
              </w:r>
              <w:r w:rsidR="0069452F" w:rsidRPr="00B25F0D">
                <w:rPr>
                  <w:lang w:val="en-US"/>
                </w:rPr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FE2E0E7" w14:textId="77777777" w:rsidR="00FB4266" w:rsidRPr="00B25F0D" w:rsidRDefault="00375F64" w:rsidP="007E6CB5">
          <w:pPr>
            <w:pStyle w:val="EPP-Cabealho"/>
            <w:rPr>
              <w:lang w:val="en-US"/>
            </w:rPr>
          </w:pPr>
          <w:r>
            <w:fldChar w:fldCharType="begin"/>
          </w:r>
          <w:r w:rsidRPr="00B25F0D">
            <w:rPr>
              <w:lang w:val="en-U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DDAB67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99086BE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FD6A1C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6C33" w14:textId="77777777" w:rsidR="00D328B5" w:rsidRDefault="00D328B5">
      <w:r>
        <w:separator/>
      </w:r>
    </w:p>
  </w:footnote>
  <w:footnote w:type="continuationSeparator" w:id="0">
    <w:p w14:paraId="05E800BD" w14:textId="77777777" w:rsidR="00D328B5" w:rsidRDefault="00D32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755DD0E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8810A6B" w14:textId="56C6F5C6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FD6A1C">
            <w:t>SYLF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9799040" w14:textId="2187C0C0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021812">
                <w:rPr>
                  <w:bCs/>
                </w:rPr>
                <w:t>0</w:t>
              </w:r>
              <w:r w:rsidR="00CA4A71">
                <w:rPr>
                  <w:bCs/>
                </w:rPr>
                <w:t>3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679FB7DF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B25426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405959416">
    <w:abstractNumId w:val="4"/>
  </w:num>
  <w:num w:numId="2" w16cid:durableId="685598579">
    <w:abstractNumId w:val="5"/>
  </w:num>
  <w:num w:numId="3" w16cid:durableId="593630553">
    <w:abstractNumId w:val="5"/>
  </w:num>
  <w:num w:numId="4" w16cid:durableId="233972377">
    <w:abstractNumId w:val="5"/>
  </w:num>
  <w:num w:numId="5" w16cid:durableId="2003310280">
    <w:abstractNumId w:val="5"/>
  </w:num>
  <w:num w:numId="6" w16cid:durableId="351080096">
    <w:abstractNumId w:val="2"/>
  </w:num>
  <w:num w:numId="7" w16cid:durableId="1008866507">
    <w:abstractNumId w:val="5"/>
  </w:num>
  <w:num w:numId="8" w16cid:durableId="735131608">
    <w:abstractNumId w:val="5"/>
  </w:num>
  <w:num w:numId="9" w16cid:durableId="449014263">
    <w:abstractNumId w:val="0"/>
  </w:num>
  <w:num w:numId="10" w16cid:durableId="329675419">
    <w:abstractNumId w:val="1"/>
  </w:num>
  <w:num w:numId="11" w16cid:durableId="85197126">
    <w:abstractNumId w:val="3"/>
  </w:num>
  <w:num w:numId="12" w16cid:durableId="210003256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1C"/>
    <w:rsid w:val="0000781E"/>
    <w:rsid w:val="00016CF6"/>
    <w:rsid w:val="00021812"/>
    <w:rsid w:val="00037A5D"/>
    <w:rsid w:val="00096D0C"/>
    <w:rsid w:val="000C77A8"/>
    <w:rsid w:val="00141BB7"/>
    <w:rsid w:val="00153EE8"/>
    <w:rsid w:val="001636B5"/>
    <w:rsid w:val="00185D0C"/>
    <w:rsid w:val="001E0869"/>
    <w:rsid w:val="00254122"/>
    <w:rsid w:val="00274FD2"/>
    <w:rsid w:val="0033170C"/>
    <w:rsid w:val="003537B1"/>
    <w:rsid w:val="00362C4C"/>
    <w:rsid w:val="00366AC2"/>
    <w:rsid w:val="00375F64"/>
    <w:rsid w:val="00442A5D"/>
    <w:rsid w:val="00453FD0"/>
    <w:rsid w:val="0049456B"/>
    <w:rsid w:val="004B1997"/>
    <w:rsid w:val="00534809"/>
    <w:rsid w:val="00580EC3"/>
    <w:rsid w:val="005A4424"/>
    <w:rsid w:val="005C2EBC"/>
    <w:rsid w:val="005C59CE"/>
    <w:rsid w:val="00636D67"/>
    <w:rsid w:val="00651E57"/>
    <w:rsid w:val="0069452F"/>
    <w:rsid w:val="006961EF"/>
    <w:rsid w:val="006A0A78"/>
    <w:rsid w:val="006F1B08"/>
    <w:rsid w:val="00716161"/>
    <w:rsid w:val="007839CF"/>
    <w:rsid w:val="007C4737"/>
    <w:rsid w:val="007E1532"/>
    <w:rsid w:val="007E6CB5"/>
    <w:rsid w:val="008202EF"/>
    <w:rsid w:val="0082433C"/>
    <w:rsid w:val="00824D94"/>
    <w:rsid w:val="00827900"/>
    <w:rsid w:val="00841EC0"/>
    <w:rsid w:val="009A6367"/>
    <w:rsid w:val="009B0E25"/>
    <w:rsid w:val="00A77317"/>
    <w:rsid w:val="00AA73B9"/>
    <w:rsid w:val="00AC3383"/>
    <w:rsid w:val="00AC5BC3"/>
    <w:rsid w:val="00AD3560"/>
    <w:rsid w:val="00AF2C6E"/>
    <w:rsid w:val="00B210BA"/>
    <w:rsid w:val="00B25F0D"/>
    <w:rsid w:val="00B5102A"/>
    <w:rsid w:val="00BA0484"/>
    <w:rsid w:val="00BB664B"/>
    <w:rsid w:val="00C16EDA"/>
    <w:rsid w:val="00C36863"/>
    <w:rsid w:val="00C57F6A"/>
    <w:rsid w:val="00CA4A71"/>
    <w:rsid w:val="00D328B5"/>
    <w:rsid w:val="00D3374F"/>
    <w:rsid w:val="00D5376F"/>
    <w:rsid w:val="00D60B3D"/>
    <w:rsid w:val="00E700C7"/>
    <w:rsid w:val="00E74320"/>
    <w:rsid w:val="00E85C1E"/>
    <w:rsid w:val="00EA5759"/>
    <w:rsid w:val="00F61A86"/>
    <w:rsid w:val="00F86AAC"/>
    <w:rsid w:val="00FB4266"/>
    <w:rsid w:val="00FD2D12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48D476"/>
  <w15:docId w15:val="{CA9469AC-7B88-49DD-BF33-614F8D07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&lt;01&gt;-&lt;Historia de Usuario&gt;</vt:lpstr>
      <vt:lpstr>&lt;Nr&gt;-&lt;Nome do Caso de Uso&gt;</vt:lpstr>
    </vt:vector>
  </TitlesOfParts>
  <Manager>&lt;SYLF&gt; - &lt;See Your Line Follower&gt;</Manager>
  <Company/>
  <LinksUpToDate>false</LinksUpToDate>
  <CharactersWithSpaces>910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&lt;03&gt;-&lt;Historia de Usuario&gt;</dc:title>
  <dc:subject>Versão &lt;1.0&gt;</dc:subject>
  <dc:creator>Brian Wealth</dc:creator>
  <cp:lastModifiedBy>Brian Wealth</cp:lastModifiedBy>
  <cp:revision>3</cp:revision>
  <cp:lastPrinted>2005-05-05T18:34:00Z</cp:lastPrinted>
  <dcterms:created xsi:type="dcterms:W3CDTF">2025-09-11T02:25:00Z</dcterms:created>
  <dcterms:modified xsi:type="dcterms:W3CDTF">2025-09-11T02:33:00Z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